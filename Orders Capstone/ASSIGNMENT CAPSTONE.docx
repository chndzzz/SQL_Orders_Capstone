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F0D7" w:themeColor="accent4" w:themeTint="33"/>
  <w:body>
    <w:p w:rsidR="00B46725" w:rsidRPr="00485F00" w:rsidRDefault="0097263B" w:rsidP="00485F00">
      <w:pPr>
        <w:pStyle w:val="Title"/>
        <w:spacing w:before="4000" w:after="3000"/>
        <w:ind w:left="0" w:right="0"/>
        <w:jc w:val="center"/>
        <w:rPr>
          <w:color w:val="002060"/>
          <w:sz w:val="80"/>
          <w:szCs w:val="80"/>
        </w:rPr>
      </w:pPr>
      <w:r w:rsidRPr="00485F00">
        <w:rPr>
          <w:color w:val="002060"/>
          <w:sz w:val="80"/>
          <w:szCs w:val="80"/>
        </w:rPr>
        <w:t>ASSIGNMENT CAPSTONE</w:t>
      </w:r>
    </w:p>
    <w:p w:rsidR="0097263B" w:rsidRDefault="0097263B" w:rsidP="0097263B">
      <w:pPr>
        <w:pStyle w:val="Title"/>
        <w:ind w:left="0"/>
        <w:jc w:val="center"/>
      </w:pPr>
    </w:p>
    <w:p w:rsidR="0097263B" w:rsidRDefault="0097263B" w:rsidP="00485F00">
      <w:pPr>
        <w:pStyle w:val="Title"/>
        <w:spacing w:after="3000"/>
        <w:ind w:left="0" w:right="0"/>
        <w:jc w:val="center"/>
        <w:rPr>
          <w:color w:val="C00000"/>
          <w:sz w:val="40"/>
          <w:szCs w:val="40"/>
        </w:rPr>
      </w:pPr>
      <w:r w:rsidRPr="00485F00">
        <w:rPr>
          <w:color w:val="C00000"/>
          <w:sz w:val="40"/>
          <w:szCs w:val="40"/>
        </w:rPr>
        <w:t>CASPTONE PROJECT-2</w:t>
      </w:r>
    </w:p>
    <w:p w:rsidR="004F2951" w:rsidRDefault="004F2951" w:rsidP="00485F00">
      <w:pPr>
        <w:pStyle w:val="Title"/>
        <w:spacing w:after="3000"/>
        <w:ind w:left="0" w:right="0"/>
        <w:jc w:val="center"/>
        <w:rPr>
          <w:color w:val="C00000"/>
          <w:sz w:val="40"/>
          <w:szCs w:val="40"/>
        </w:rPr>
      </w:pPr>
    </w:p>
    <w:p w:rsidR="004F2951" w:rsidRDefault="004F2951" w:rsidP="00485F00">
      <w:pPr>
        <w:pStyle w:val="Title"/>
        <w:spacing w:after="3000"/>
        <w:ind w:left="0" w:right="0"/>
        <w:jc w:val="center"/>
        <w:rPr>
          <w:color w:val="C00000"/>
          <w:sz w:val="40"/>
          <w:szCs w:val="40"/>
        </w:rPr>
      </w:pPr>
    </w:p>
    <w:p w:rsidR="004F2951" w:rsidRDefault="004F2951" w:rsidP="00485F00">
      <w:pPr>
        <w:pStyle w:val="Title"/>
        <w:spacing w:after="3000"/>
        <w:ind w:left="0" w:right="0"/>
        <w:jc w:val="center"/>
        <w:rPr>
          <w:color w:val="C00000"/>
          <w:sz w:val="40"/>
          <w:szCs w:val="40"/>
        </w:rPr>
      </w:pPr>
    </w:p>
    <w:p w:rsidR="004F2951" w:rsidRDefault="004F2951" w:rsidP="00485F00">
      <w:pPr>
        <w:pStyle w:val="Title"/>
        <w:spacing w:after="3000"/>
        <w:ind w:left="0" w:right="0"/>
        <w:jc w:val="center"/>
        <w:rPr>
          <w:color w:val="C00000"/>
          <w:sz w:val="40"/>
          <w:szCs w:val="40"/>
        </w:rPr>
      </w:pPr>
    </w:p>
    <w:p w:rsidR="004F2951" w:rsidRPr="00485F00" w:rsidRDefault="004F2951" w:rsidP="00485F00">
      <w:pPr>
        <w:pStyle w:val="Title"/>
        <w:spacing w:after="3000"/>
        <w:ind w:left="0" w:right="0"/>
        <w:jc w:val="center"/>
        <w:rPr>
          <w:color w:val="C00000"/>
          <w:sz w:val="40"/>
          <w:szCs w:val="40"/>
        </w:rPr>
      </w:pPr>
    </w:p>
    <w:p w:rsidR="00B46725" w:rsidRDefault="00B46725" w:rsidP="00B46725">
      <w:pPr>
        <w:pStyle w:val="ContactHeading"/>
      </w:pPr>
      <w:r>
        <w:t>By</w:t>
      </w:r>
    </w:p>
    <w:p w:rsidR="00B46725" w:rsidRPr="007F49AC" w:rsidRDefault="0097263B" w:rsidP="00B46725">
      <w:pPr>
        <w:pStyle w:val="ContactInfo"/>
        <w:rPr>
          <w:color w:val="CC0066"/>
          <w:sz w:val="32"/>
          <w:szCs w:val="32"/>
        </w:rPr>
      </w:pPr>
      <w:proofErr w:type="spellStart"/>
      <w:r w:rsidRPr="007F49AC">
        <w:rPr>
          <w:color w:val="CC0066"/>
          <w:sz w:val="32"/>
          <w:szCs w:val="32"/>
        </w:rPr>
        <w:t>Panjal</w:t>
      </w:r>
      <w:proofErr w:type="spellEnd"/>
      <w:r w:rsidRPr="007F49AC">
        <w:rPr>
          <w:color w:val="CC0066"/>
          <w:sz w:val="32"/>
          <w:szCs w:val="32"/>
        </w:rPr>
        <w:t xml:space="preserve"> </w:t>
      </w:r>
      <w:proofErr w:type="spellStart"/>
      <w:r w:rsidRPr="007F49AC">
        <w:rPr>
          <w:color w:val="CC0066"/>
          <w:sz w:val="32"/>
          <w:szCs w:val="32"/>
        </w:rPr>
        <w:t>Chandrakant</w:t>
      </w:r>
      <w:proofErr w:type="spellEnd"/>
      <w:r w:rsidRPr="007F49AC">
        <w:rPr>
          <w:color w:val="CC0066"/>
          <w:sz w:val="32"/>
          <w:szCs w:val="32"/>
        </w:rPr>
        <w:t xml:space="preserve"> </w:t>
      </w:r>
      <w:proofErr w:type="spellStart"/>
      <w:r w:rsidRPr="007F49AC">
        <w:rPr>
          <w:color w:val="CC0066"/>
          <w:sz w:val="32"/>
          <w:szCs w:val="32"/>
        </w:rPr>
        <w:t>Yakswami</w:t>
      </w:r>
      <w:proofErr w:type="spellEnd"/>
    </w:p>
    <w:p w:rsidR="003C1E78" w:rsidRPr="007F49AC" w:rsidRDefault="00485F00" w:rsidP="003C1E78">
      <w:pPr>
        <w:pStyle w:val="ContactInfo"/>
        <w:rPr>
          <w:b/>
          <w:color w:val="65213A" w:themeColor="accent6" w:themeShade="BF"/>
          <w:sz w:val="32"/>
          <w:szCs w:val="32"/>
        </w:rPr>
      </w:pPr>
      <w:r w:rsidRPr="007F49AC">
        <w:rPr>
          <w:b/>
          <w:color w:val="65213A" w:themeColor="accent6" w:themeShade="BF"/>
          <w:sz w:val="32"/>
          <w:szCs w:val="32"/>
        </w:rPr>
        <w:t>DATA SCIENCE</w:t>
      </w:r>
    </w:p>
    <w:p w:rsidR="003C1E78" w:rsidRPr="007F49AC" w:rsidRDefault="00485F00" w:rsidP="0097263B">
      <w:pPr>
        <w:pStyle w:val="ContactInfo"/>
        <w:rPr>
          <w:b/>
          <w:color w:val="872D4E" w:themeColor="accent6"/>
          <w:sz w:val="32"/>
          <w:szCs w:val="32"/>
        </w:rPr>
      </w:pPr>
      <w:r w:rsidRPr="007F49AC">
        <w:rPr>
          <w:b/>
          <w:color w:val="872D4E" w:themeColor="accent6"/>
          <w:sz w:val="32"/>
          <w:szCs w:val="32"/>
        </w:rPr>
        <w:t>VERTOCITY</w:t>
      </w:r>
      <w:r w:rsidRPr="007F49AC">
        <w:rPr>
          <w:b/>
          <w:color w:val="872D4E" w:themeColor="accent6"/>
          <w:sz w:val="32"/>
          <w:szCs w:val="32"/>
        </w:rPr>
        <w:br w:type="page"/>
      </w:r>
    </w:p>
    <w:p w:rsidR="007F49AC" w:rsidRPr="007F49AC" w:rsidRDefault="0097263B" w:rsidP="007F49AC">
      <w:pPr>
        <w:pStyle w:val="Heading1"/>
        <w:spacing w:before="240"/>
        <w:rPr>
          <w:sz w:val="36"/>
          <w:szCs w:val="36"/>
          <w:u w:val="single"/>
        </w:rPr>
      </w:pPr>
      <w:r w:rsidRPr="0097263B">
        <w:rPr>
          <w:sz w:val="36"/>
          <w:szCs w:val="36"/>
          <w:u w:val="single"/>
        </w:rPr>
        <w:lastRenderedPageBreak/>
        <w:t>CASE-1</w:t>
      </w:r>
      <w:r>
        <w:rPr>
          <w:sz w:val="36"/>
          <w:szCs w:val="36"/>
          <w:u w:val="single"/>
        </w:rPr>
        <w:t>:</w:t>
      </w:r>
    </w:p>
    <w:p w:rsidR="007F49AC" w:rsidRPr="00485F00" w:rsidRDefault="0097263B" w:rsidP="00485F00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>Problem Statement-1: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4"/>
      </w:tblGrid>
      <w:tr w:rsidR="00485F00" w:rsidRPr="00485F00" w:rsidTr="00485F00">
        <w:trPr>
          <w:trHeight w:val="756"/>
        </w:trPr>
        <w:tc>
          <w:tcPr>
            <w:tcW w:w="8524" w:type="dxa"/>
          </w:tcPr>
          <w:p w:rsidR="00485F00" w:rsidRPr="00485F00" w:rsidRDefault="00485F00" w:rsidP="00485F00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 w:rsidRPr="00485F00">
              <w:rPr>
                <w:b/>
                <w:sz w:val="28"/>
                <w:szCs w:val="28"/>
              </w:rPr>
              <w:t>Create database “Assignment” and use it for upcoming problems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</w:tbl>
    <w:p w:rsidR="00C83669" w:rsidRPr="00C83669" w:rsidRDefault="00C83669" w:rsidP="00C83669">
      <w:pPr>
        <w:pStyle w:val="ListParagraph"/>
        <w:numPr>
          <w:ilvl w:val="0"/>
          <w:numId w:val="20"/>
        </w:numPr>
        <w:spacing w:before="240" w:after="240"/>
        <w:ind w:left="360"/>
        <w:rPr>
          <w:b/>
          <w:sz w:val="28"/>
          <w:szCs w:val="28"/>
          <w:u w:val="single"/>
        </w:rPr>
      </w:pPr>
      <w:r w:rsidRPr="00C83669">
        <w:rPr>
          <w:b/>
          <w:sz w:val="28"/>
          <w:szCs w:val="28"/>
          <w:u w:val="single"/>
        </w:rPr>
        <w:t>DATABASE:</w:t>
      </w:r>
    </w:p>
    <w:p w:rsidR="00C83669" w:rsidRDefault="00C83669" w:rsidP="00C83669">
      <w:pPr>
        <w:pStyle w:val="ListParagraph"/>
        <w:numPr>
          <w:ilvl w:val="0"/>
          <w:numId w:val="21"/>
        </w:numPr>
        <w:spacing w:before="240" w:after="240"/>
        <w:rPr>
          <w:sz w:val="24"/>
          <w:szCs w:val="24"/>
        </w:rPr>
      </w:pPr>
      <w:r w:rsidRPr="00C83669">
        <w:rPr>
          <w:sz w:val="24"/>
          <w:szCs w:val="24"/>
        </w:rPr>
        <w:t>It is an organized place where the data is collected and stored.</w:t>
      </w:r>
    </w:p>
    <w:p w:rsidR="00C83669" w:rsidRPr="00C83669" w:rsidRDefault="00C83669" w:rsidP="00C83669">
      <w:pPr>
        <w:pStyle w:val="ListParagraph"/>
        <w:numPr>
          <w:ilvl w:val="0"/>
          <w:numId w:val="21"/>
        </w:numPr>
        <w:spacing w:before="240" w:after="240"/>
        <w:rPr>
          <w:sz w:val="24"/>
          <w:szCs w:val="24"/>
        </w:rPr>
      </w:pPr>
      <w:r w:rsidRPr="00C83669">
        <w:rPr>
          <w:sz w:val="24"/>
          <w:szCs w:val="24"/>
        </w:rPr>
        <w:t>SQL has Relational Database Management System model.</w:t>
      </w:r>
    </w:p>
    <w:p w:rsidR="00C83669" w:rsidRPr="00C83669" w:rsidRDefault="00C83669" w:rsidP="00C83669">
      <w:pPr>
        <w:pStyle w:val="ListParagraph"/>
        <w:spacing w:before="240" w:after="240"/>
        <w:ind w:left="1440"/>
        <w:rPr>
          <w:b/>
          <w:sz w:val="24"/>
          <w:szCs w:val="24"/>
        </w:rPr>
      </w:pPr>
    </w:p>
    <w:p w:rsidR="0097263B" w:rsidRPr="00485F00" w:rsidRDefault="00485F00" w:rsidP="00485F00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8"/>
      </w:tblGrid>
      <w:tr w:rsidR="00485F00" w:rsidTr="00485F00">
        <w:trPr>
          <w:trHeight w:val="734"/>
          <w:jc w:val="center"/>
        </w:trPr>
        <w:tc>
          <w:tcPr>
            <w:tcW w:w="4208" w:type="dxa"/>
          </w:tcPr>
          <w:p w:rsidR="00485F00" w:rsidRPr="00485F00" w:rsidRDefault="00485F00" w:rsidP="00485F0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85F00">
              <w:rPr>
                <w:rFonts w:cstheme="minorHAnsi"/>
                <w:color w:val="0000FF"/>
                <w:sz w:val="24"/>
                <w:szCs w:val="24"/>
                <w:lang w:val="en-IN"/>
              </w:rPr>
              <w:t>CREATE</w:t>
            </w:r>
            <w:r w:rsidRPr="00485F0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485F00">
              <w:rPr>
                <w:rFonts w:cstheme="minorHAnsi"/>
                <w:color w:val="0000FF"/>
                <w:sz w:val="24"/>
                <w:szCs w:val="24"/>
                <w:lang w:val="en-IN"/>
              </w:rPr>
              <w:t>DATABASE</w:t>
            </w:r>
            <w:r w:rsidRPr="00485F0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CAPSTONE_2</w:t>
            </w:r>
            <w:r w:rsidRPr="00485F00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  <w:p w:rsidR="00485F00" w:rsidRPr="00485F00" w:rsidRDefault="00485F00" w:rsidP="00485F00">
            <w:pPr>
              <w:spacing w:before="120" w:after="120"/>
              <w:rPr>
                <w:b/>
                <w:sz w:val="28"/>
                <w:szCs w:val="28"/>
              </w:rPr>
            </w:pPr>
            <w:r w:rsidRPr="00485F00">
              <w:rPr>
                <w:rFonts w:cstheme="minorHAnsi"/>
                <w:color w:val="0000FF"/>
                <w:sz w:val="24"/>
                <w:szCs w:val="24"/>
                <w:lang w:val="en-IN"/>
              </w:rPr>
              <w:t>USE</w:t>
            </w:r>
            <w:r w:rsidRPr="00485F0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CAPSTONE_2</w:t>
            </w:r>
            <w:r w:rsidRPr="00485F00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C83669" w:rsidRDefault="00C83669" w:rsidP="00485F00">
      <w:pPr>
        <w:spacing w:before="240" w:after="240"/>
        <w:rPr>
          <w:b/>
          <w:sz w:val="28"/>
          <w:szCs w:val="28"/>
          <w:u w:val="single"/>
        </w:rPr>
      </w:pPr>
    </w:p>
    <w:p w:rsidR="007F49AC" w:rsidRDefault="00485F00" w:rsidP="00485F00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>Problem Statement-2: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85F00" w:rsidTr="00485F00">
        <w:tc>
          <w:tcPr>
            <w:tcW w:w="10790" w:type="dxa"/>
          </w:tcPr>
          <w:p w:rsidR="00485F00" w:rsidRPr="00485F00" w:rsidRDefault="00485F00" w:rsidP="00485F00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Create a customer table which comprises of these columns – ‘</w:t>
            </w:r>
            <w:proofErr w:type="spellStart"/>
            <w:r>
              <w:rPr>
                <w:b/>
                <w:sz w:val="28"/>
                <w:szCs w:val="28"/>
              </w:rPr>
              <w:t>customer_id</w:t>
            </w:r>
            <w:proofErr w:type="spellEnd"/>
            <w:r>
              <w:rPr>
                <w:b/>
                <w:sz w:val="28"/>
                <w:szCs w:val="28"/>
              </w:rPr>
              <w:t>’, ‘</w:t>
            </w:r>
            <w:proofErr w:type="spellStart"/>
            <w:r>
              <w:rPr>
                <w:b/>
                <w:sz w:val="28"/>
                <w:szCs w:val="28"/>
              </w:rPr>
              <w:t>first_name</w:t>
            </w:r>
            <w:proofErr w:type="spellEnd"/>
            <w:r>
              <w:rPr>
                <w:b/>
                <w:sz w:val="28"/>
                <w:szCs w:val="28"/>
              </w:rPr>
              <w:t>’, ‘</w:t>
            </w:r>
            <w:proofErr w:type="spellStart"/>
            <w:r>
              <w:rPr>
                <w:b/>
                <w:sz w:val="28"/>
                <w:szCs w:val="28"/>
              </w:rPr>
              <w:t>last_name</w:t>
            </w:r>
            <w:proofErr w:type="spellEnd"/>
            <w:r>
              <w:rPr>
                <w:b/>
                <w:sz w:val="28"/>
                <w:szCs w:val="28"/>
              </w:rPr>
              <w:t>’, ‘email’, ‘address’, ‘city’, ‘state’ and ‘zip.</w:t>
            </w:r>
          </w:p>
        </w:tc>
      </w:tr>
    </w:tbl>
    <w:p w:rsidR="00C83669" w:rsidRPr="00AE4CD4" w:rsidRDefault="00C83669" w:rsidP="00C83669">
      <w:pPr>
        <w:pStyle w:val="ListParagraph"/>
        <w:numPr>
          <w:ilvl w:val="0"/>
          <w:numId w:val="20"/>
        </w:numPr>
        <w:spacing w:before="240" w:after="240"/>
        <w:ind w:left="360"/>
        <w:rPr>
          <w:b/>
          <w:sz w:val="28"/>
          <w:szCs w:val="28"/>
          <w:u w:val="single"/>
        </w:rPr>
      </w:pPr>
      <w:r w:rsidRPr="00AE4CD4">
        <w:rPr>
          <w:b/>
          <w:sz w:val="28"/>
          <w:szCs w:val="28"/>
          <w:u w:val="single"/>
        </w:rPr>
        <w:t>CREATE:</w:t>
      </w:r>
    </w:p>
    <w:p w:rsidR="00C83669" w:rsidRPr="00C83669" w:rsidRDefault="00C83669" w:rsidP="00C83669">
      <w:pPr>
        <w:pStyle w:val="ListParagraph"/>
        <w:numPr>
          <w:ilvl w:val="1"/>
          <w:numId w:val="20"/>
        </w:numPr>
        <w:spacing w:before="240" w:after="240"/>
        <w:ind w:left="1086"/>
        <w:rPr>
          <w:sz w:val="24"/>
          <w:szCs w:val="24"/>
        </w:rPr>
      </w:pPr>
      <w:r w:rsidRPr="00C83669">
        <w:rPr>
          <w:sz w:val="24"/>
          <w:szCs w:val="24"/>
        </w:rPr>
        <w:t>It is a DDL command which changes the structure of the table.</w:t>
      </w:r>
    </w:p>
    <w:p w:rsidR="00C83669" w:rsidRPr="00C83669" w:rsidRDefault="00C83669" w:rsidP="00C83669">
      <w:pPr>
        <w:pStyle w:val="ListParagraph"/>
        <w:numPr>
          <w:ilvl w:val="1"/>
          <w:numId w:val="20"/>
        </w:numPr>
        <w:spacing w:before="240" w:after="240"/>
        <w:ind w:left="1086"/>
        <w:rPr>
          <w:sz w:val="24"/>
          <w:szCs w:val="24"/>
        </w:rPr>
      </w:pPr>
      <w:r w:rsidRPr="00C83669">
        <w:rPr>
          <w:sz w:val="24"/>
          <w:szCs w:val="24"/>
        </w:rPr>
        <w:t>It is used to make a table in the database.</w:t>
      </w:r>
    </w:p>
    <w:p w:rsidR="00C83669" w:rsidRPr="00C83669" w:rsidRDefault="00C83669" w:rsidP="00C83669">
      <w:pPr>
        <w:pStyle w:val="ListParagraph"/>
        <w:spacing w:before="240" w:after="240"/>
        <w:rPr>
          <w:b/>
          <w:sz w:val="24"/>
          <w:szCs w:val="24"/>
        </w:rPr>
      </w:pPr>
    </w:p>
    <w:p w:rsidR="00485F00" w:rsidRDefault="007F49AC" w:rsidP="007F49AC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7F49AC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5"/>
      </w:tblGrid>
      <w:tr w:rsidR="007F49AC" w:rsidTr="007F49AC">
        <w:trPr>
          <w:trHeight w:val="3349"/>
          <w:jc w:val="center"/>
        </w:trPr>
        <w:tc>
          <w:tcPr>
            <w:tcW w:w="3285" w:type="dxa"/>
          </w:tcPr>
          <w:p w:rsidR="007F49AC" w:rsidRPr="007F49AC" w:rsidRDefault="007F49AC" w:rsidP="007F49A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CREATE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TABLE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</w:p>
          <w:p w:rsidR="007F49AC" w:rsidRPr="007F49AC" w:rsidRDefault="007F49AC" w:rsidP="007F49A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7F49AC" w:rsidRPr="007F49AC" w:rsidRDefault="007F49AC" w:rsidP="007F49A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first_name</w:t>
            </w:r>
            <w:proofErr w:type="spellEnd"/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25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F49AC" w:rsidRPr="007F49AC" w:rsidRDefault="007F49AC" w:rsidP="007F49A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last_name</w:t>
            </w:r>
            <w:proofErr w:type="spellEnd"/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25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F49AC" w:rsidRPr="007F49AC" w:rsidRDefault="007F49AC" w:rsidP="007F49A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email </w:t>
            </w: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30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F49AC" w:rsidRPr="007F49AC" w:rsidRDefault="007F49AC" w:rsidP="007F49A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address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30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F49AC" w:rsidRPr="007F49AC" w:rsidRDefault="007F49AC" w:rsidP="007F49A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city </w:t>
            </w: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20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F49AC" w:rsidRPr="007F49AC" w:rsidRDefault="007F49AC" w:rsidP="007F49A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state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>20</w:t>
            </w:r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F49AC" w:rsidRPr="007F49AC" w:rsidRDefault="007F49AC" w:rsidP="007F49AC">
            <w:pPr>
              <w:spacing w:before="120" w:after="120"/>
              <w:rPr>
                <w:b/>
                <w:sz w:val="24"/>
                <w:szCs w:val="24"/>
              </w:rPr>
            </w:pPr>
            <w:r w:rsidRPr="007F49A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zip </w:t>
            </w:r>
            <w:proofErr w:type="spellStart"/>
            <w:r w:rsidRPr="007F49AC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proofErr w:type="spellEnd"/>
            <w:r w:rsidRPr="007F49AC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</w:tc>
      </w:tr>
    </w:tbl>
    <w:p w:rsidR="00C83669" w:rsidRDefault="00C83669">
      <w:pPr>
        <w:rPr>
          <w:b/>
          <w:sz w:val="24"/>
          <w:szCs w:val="24"/>
        </w:rPr>
      </w:pPr>
    </w:p>
    <w:p w:rsidR="007F49AC" w:rsidRDefault="007F49AC" w:rsidP="007F49AC">
      <w:pPr>
        <w:pStyle w:val="ListParagraph"/>
        <w:spacing w:before="240" w:after="240"/>
        <w:ind w:left="360"/>
        <w:rPr>
          <w:b/>
          <w:sz w:val="24"/>
          <w:szCs w:val="24"/>
        </w:rPr>
      </w:pPr>
    </w:p>
    <w:p w:rsidR="007F49AC" w:rsidRDefault="007F49AC" w:rsidP="007F49AC">
      <w:pPr>
        <w:pStyle w:val="ListParagraph"/>
        <w:numPr>
          <w:ilvl w:val="0"/>
          <w:numId w:val="19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C83669" w:rsidRDefault="007F49AC" w:rsidP="00C83669">
      <w:pPr>
        <w:pStyle w:val="ListParagraph"/>
        <w:spacing w:after="120"/>
        <w:ind w:left="0"/>
        <w:jc w:val="center"/>
        <w:rPr>
          <w:b/>
          <w:sz w:val="28"/>
          <w:szCs w:val="28"/>
          <w:u w:val="single"/>
        </w:rPr>
      </w:pPr>
      <w:r w:rsidRPr="007F49AC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3FEED64C" wp14:editId="3C8C9BCE">
            <wp:extent cx="4166800" cy="7391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875" cy="7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D4" w:rsidRDefault="00AE4CD4" w:rsidP="00AE4CD4">
      <w:pPr>
        <w:spacing w:before="240" w:after="240"/>
        <w:rPr>
          <w:b/>
          <w:sz w:val="28"/>
          <w:szCs w:val="28"/>
          <w:u w:val="single"/>
        </w:rPr>
      </w:pPr>
    </w:p>
    <w:p w:rsidR="00AE4CD4" w:rsidRDefault="00AE4CD4" w:rsidP="00AE4CD4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Statement-3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E4CD4" w:rsidTr="006B258E">
        <w:tc>
          <w:tcPr>
            <w:tcW w:w="10790" w:type="dxa"/>
          </w:tcPr>
          <w:p w:rsidR="00AE4CD4" w:rsidRPr="00485F00" w:rsidRDefault="00AE4CD4" w:rsidP="00AE4CD4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Insert 5 new records into the table as mentioned below:</w:t>
            </w:r>
          </w:p>
        </w:tc>
      </w:tr>
    </w:tbl>
    <w:p w:rsidR="004F2951" w:rsidRPr="004F2951" w:rsidRDefault="004F2951" w:rsidP="004F2951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45"/>
      </w:tblGrid>
      <w:tr w:rsidR="004F2951" w:rsidTr="004F2951">
        <w:trPr>
          <w:trHeight w:val="3228"/>
          <w:jc w:val="center"/>
        </w:trPr>
        <w:tc>
          <w:tcPr>
            <w:tcW w:w="9845" w:type="dxa"/>
          </w:tcPr>
          <w:p w:rsidR="004F2951" w:rsidRPr="004F2951" w:rsidRDefault="004F2951" w:rsidP="004F295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F2951">
              <w:rPr>
                <w:rFonts w:cstheme="minorHAnsi"/>
                <w:color w:val="0000FF"/>
                <w:sz w:val="24"/>
                <w:szCs w:val="24"/>
                <w:lang w:val="en-IN"/>
              </w:rPr>
              <w:t>INSERT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4F2951">
              <w:rPr>
                <w:rFonts w:cstheme="minorHAnsi"/>
                <w:color w:val="0000FF"/>
                <w:sz w:val="24"/>
                <w:szCs w:val="24"/>
                <w:lang w:val="en-IN"/>
              </w:rPr>
              <w:t>INTO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</w:t>
            </w:r>
          </w:p>
          <w:p w:rsidR="004F2951" w:rsidRPr="004F2951" w:rsidRDefault="004F2951" w:rsidP="004F295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F2951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values 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1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'Geet'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'Raj'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'geetraj@gmail.com'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'BHills-29'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'San Jose'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'California'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412565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4F2951" w:rsidRPr="004F2951" w:rsidRDefault="004F2951" w:rsidP="004F295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2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'John'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'Deere'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'john11@gmail.com'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 xml:space="preserve">'Seminary </w:t>
            </w:r>
            <w:proofErr w:type="spellStart"/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Road'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'San</w:t>
            </w:r>
            <w:proofErr w:type="spellEnd"/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 xml:space="preserve"> Jose'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'California'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562341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4F2951" w:rsidRPr="004F2951" w:rsidRDefault="004F2951" w:rsidP="004F295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3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'Abram'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'Khan'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'khanabram@gmail.com'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'Moscow Heights - 12'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'Bangalore'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'Karnataka'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457264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4F2951" w:rsidRPr="004F2951" w:rsidRDefault="004F2951" w:rsidP="004F295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4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'Gautam'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'Sanjeev'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'sanjugautam12@gmail.com'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'Falcon Hills - 35'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'Pune'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'Maharashtra'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444460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4F2951" w:rsidRPr="004F2951" w:rsidRDefault="004F2951" w:rsidP="004F295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5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'Gail'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'Hardy'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'gail39@gmail.com'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'Skagen 29'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'Merida'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FF0000"/>
                <w:sz w:val="24"/>
                <w:szCs w:val="24"/>
                <w:lang w:val="en-IN"/>
              </w:rPr>
              <w:t>'Mexico'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445691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  <w:p w:rsidR="004F2951" w:rsidRPr="004F2951" w:rsidRDefault="004F2951" w:rsidP="004F295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</w:p>
          <w:p w:rsidR="004F2951" w:rsidRPr="004F2951" w:rsidRDefault="004F2951" w:rsidP="004F2951">
            <w:pPr>
              <w:spacing w:before="120" w:after="120"/>
              <w:rPr>
                <w:b/>
                <w:sz w:val="28"/>
                <w:szCs w:val="28"/>
                <w:u w:val="single"/>
              </w:rPr>
            </w:pPr>
            <w:r w:rsidRPr="004F2951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4F2951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3D7957" w:rsidRPr="003D7957" w:rsidRDefault="003D7957" w:rsidP="003D7957">
      <w:pPr>
        <w:pStyle w:val="ListParagraph"/>
        <w:spacing w:before="240" w:after="240"/>
        <w:ind w:left="360"/>
        <w:rPr>
          <w:b/>
          <w:sz w:val="24"/>
          <w:szCs w:val="24"/>
          <w:u w:val="single"/>
        </w:rPr>
      </w:pPr>
    </w:p>
    <w:p w:rsidR="004F2951" w:rsidRPr="004F2951" w:rsidRDefault="004F2951" w:rsidP="004F2951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  <w:u w:val="single"/>
        </w:rPr>
      </w:pPr>
      <w:r w:rsidRPr="004F2951">
        <w:rPr>
          <w:b/>
          <w:sz w:val="24"/>
          <w:szCs w:val="24"/>
        </w:rPr>
        <w:t>RESULT:</w:t>
      </w:r>
    </w:p>
    <w:p w:rsidR="004F2951" w:rsidRPr="004F2951" w:rsidRDefault="004F2951" w:rsidP="004F2951">
      <w:pPr>
        <w:pStyle w:val="ListParagraph"/>
        <w:spacing w:before="240" w:after="240"/>
        <w:ind w:left="360"/>
        <w:rPr>
          <w:b/>
          <w:sz w:val="24"/>
          <w:szCs w:val="24"/>
          <w:u w:val="single"/>
        </w:rPr>
      </w:pPr>
    </w:p>
    <w:p w:rsidR="00AE4CD4" w:rsidRDefault="004F2951" w:rsidP="003D7957">
      <w:pPr>
        <w:pStyle w:val="ListParagraph"/>
        <w:spacing w:before="240" w:after="240"/>
        <w:ind w:left="360"/>
        <w:jc w:val="center"/>
        <w:rPr>
          <w:b/>
          <w:sz w:val="24"/>
          <w:szCs w:val="24"/>
          <w:u w:val="single"/>
        </w:rPr>
      </w:pPr>
      <w:r w:rsidRPr="004F2951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6685C817" wp14:editId="651D1D1C">
            <wp:extent cx="6127011" cy="121930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D4" w:rsidRDefault="00AE4CD4" w:rsidP="00AE4CD4">
      <w:pPr>
        <w:spacing w:before="240" w:after="240"/>
        <w:rPr>
          <w:b/>
          <w:sz w:val="24"/>
          <w:szCs w:val="24"/>
          <w:u w:val="single"/>
        </w:rPr>
      </w:pPr>
    </w:p>
    <w:p w:rsidR="00AE4CD4" w:rsidRPr="00AE4CD4" w:rsidRDefault="00AE4CD4" w:rsidP="00AE4CD4">
      <w:pPr>
        <w:pStyle w:val="ListParagraph"/>
        <w:numPr>
          <w:ilvl w:val="0"/>
          <w:numId w:val="20"/>
        </w:numPr>
        <w:spacing w:before="240" w:after="240"/>
        <w:ind w:left="360"/>
        <w:rPr>
          <w:b/>
          <w:sz w:val="28"/>
          <w:szCs w:val="28"/>
          <w:u w:val="single"/>
        </w:rPr>
      </w:pPr>
      <w:r w:rsidRPr="00AE4CD4">
        <w:rPr>
          <w:b/>
          <w:sz w:val="28"/>
          <w:szCs w:val="28"/>
          <w:u w:val="single"/>
        </w:rPr>
        <w:t>INSERT:</w:t>
      </w:r>
    </w:p>
    <w:p w:rsidR="00AE4CD4" w:rsidRPr="00AE4CD4" w:rsidRDefault="00AE4CD4" w:rsidP="00AE4CD4">
      <w:pPr>
        <w:pStyle w:val="ListParagraph"/>
        <w:numPr>
          <w:ilvl w:val="1"/>
          <w:numId w:val="20"/>
        </w:numPr>
        <w:spacing w:before="240" w:after="240"/>
        <w:ind w:left="1086"/>
        <w:rPr>
          <w:sz w:val="24"/>
          <w:szCs w:val="24"/>
          <w:u w:val="single"/>
        </w:rPr>
      </w:pPr>
      <w:r w:rsidRPr="00AE4CD4">
        <w:rPr>
          <w:sz w:val="24"/>
          <w:szCs w:val="24"/>
        </w:rPr>
        <w:t>It is a DML (Data Manipulation Language).</w:t>
      </w:r>
    </w:p>
    <w:p w:rsidR="003D7957" w:rsidRPr="00AE4CD4" w:rsidRDefault="00AE4CD4" w:rsidP="00AE4CD4">
      <w:pPr>
        <w:pStyle w:val="ListParagraph"/>
        <w:numPr>
          <w:ilvl w:val="1"/>
          <w:numId w:val="20"/>
        </w:numPr>
        <w:spacing w:before="240" w:after="240"/>
        <w:ind w:left="1086"/>
        <w:rPr>
          <w:sz w:val="24"/>
          <w:szCs w:val="24"/>
          <w:u w:val="single"/>
        </w:rPr>
      </w:pPr>
      <w:r w:rsidRPr="00AE4CD4">
        <w:rPr>
          <w:sz w:val="24"/>
          <w:szCs w:val="24"/>
        </w:rPr>
        <w:t>It is used to insert the values any data into the table and it cannot change the structure of the table.</w:t>
      </w:r>
      <w:r w:rsidR="003D7957" w:rsidRPr="00AE4CD4">
        <w:rPr>
          <w:sz w:val="24"/>
          <w:szCs w:val="24"/>
          <w:u w:val="single"/>
        </w:rPr>
        <w:br w:type="page"/>
      </w:r>
    </w:p>
    <w:p w:rsidR="004F2951" w:rsidRDefault="004F2951" w:rsidP="004F2951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lastRenderedPageBreak/>
        <w:t xml:space="preserve">Problem </w:t>
      </w:r>
      <w:r>
        <w:rPr>
          <w:b/>
          <w:sz w:val="28"/>
          <w:szCs w:val="28"/>
          <w:u w:val="single"/>
        </w:rPr>
        <w:t>Statement-4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F2951" w:rsidTr="00041CD3">
        <w:tc>
          <w:tcPr>
            <w:tcW w:w="10790" w:type="dxa"/>
          </w:tcPr>
          <w:p w:rsidR="004F2951" w:rsidRPr="00485F00" w:rsidRDefault="004F2951" w:rsidP="004F2951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Select only the ‘</w:t>
            </w:r>
            <w:proofErr w:type="spellStart"/>
            <w:r>
              <w:rPr>
                <w:b/>
                <w:sz w:val="28"/>
                <w:szCs w:val="28"/>
              </w:rPr>
              <w:t>first_name</w:t>
            </w:r>
            <w:proofErr w:type="spellEnd"/>
            <w:r>
              <w:rPr>
                <w:b/>
                <w:sz w:val="28"/>
                <w:szCs w:val="28"/>
              </w:rPr>
              <w:t>’ and ‘</w:t>
            </w:r>
            <w:proofErr w:type="spellStart"/>
            <w:r>
              <w:rPr>
                <w:b/>
                <w:sz w:val="28"/>
                <w:szCs w:val="28"/>
              </w:rPr>
              <w:t>last_name</w:t>
            </w:r>
            <w:proofErr w:type="spellEnd"/>
            <w:r>
              <w:rPr>
                <w:b/>
                <w:sz w:val="28"/>
                <w:szCs w:val="28"/>
              </w:rPr>
              <w:t>’ columns from the customer table.</w:t>
            </w:r>
          </w:p>
        </w:tc>
      </w:tr>
    </w:tbl>
    <w:p w:rsidR="004F2951" w:rsidRDefault="004F2951" w:rsidP="004F2951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4F2951" w:rsidRDefault="004F2951" w:rsidP="004F2951">
      <w:pPr>
        <w:pStyle w:val="ListParagraph"/>
        <w:spacing w:before="240" w:after="240"/>
        <w:ind w:left="360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2"/>
      </w:tblGrid>
      <w:tr w:rsidR="004F2951" w:rsidTr="004F2951">
        <w:trPr>
          <w:trHeight w:val="361"/>
          <w:jc w:val="center"/>
        </w:trPr>
        <w:tc>
          <w:tcPr>
            <w:tcW w:w="5312" w:type="dxa"/>
          </w:tcPr>
          <w:p w:rsidR="004F2951" w:rsidRPr="004F2951" w:rsidRDefault="004F2951" w:rsidP="004F2951">
            <w:pPr>
              <w:pStyle w:val="ListParagraph"/>
              <w:spacing w:before="120" w:after="12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2951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first_name</w:t>
            </w:r>
            <w:proofErr w:type="spellEnd"/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>last_name</w:t>
            </w:r>
            <w:proofErr w:type="spellEnd"/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4F2951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4F295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</w:t>
            </w:r>
            <w:r w:rsidRPr="004F2951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4F2951" w:rsidRDefault="004F2951" w:rsidP="004F2951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4F2951" w:rsidRDefault="004F2951" w:rsidP="004F2951">
      <w:pPr>
        <w:pStyle w:val="ListParagraph"/>
        <w:spacing w:before="240" w:after="240"/>
        <w:ind w:left="0"/>
        <w:jc w:val="center"/>
        <w:rPr>
          <w:b/>
          <w:sz w:val="24"/>
          <w:szCs w:val="24"/>
        </w:rPr>
      </w:pPr>
      <w:r w:rsidRPr="004F2951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4E39833F" wp14:editId="5F758A3B">
            <wp:extent cx="1897380" cy="13994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789" cy="140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51" w:rsidRDefault="004F2951" w:rsidP="004F2951">
      <w:pPr>
        <w:pStyle w:val="ListParagraph"/>
        <w:spacing w:before="240" w:after="240"/>
        <w:ind w:left="0"/>
        <w:rPr>
          <w:b/>
          <w:sz w:val="24"/>
          <w:szCs w:val="24"/>
        </w:rPr>
      </w:pPr>
    </w:p>
    <w:p w:rsidR="003C2B94" w:rsidRDefault="003C2B94" w:rsidP="003C2B94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Statement-5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C2B94" w:rsidTr="00041CD3">
        <w:tc>
          <w:tcPr>
            <w:tcW w:w="10790" w:type="dxa"/>
          </w:tcPr>
          <w:p w:rsidR="003C2B94" w:rsidRPr="00485F00" w:rsidRDefault="003C2B94" w:rsidP="003C2B94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Select those records where ‘</w:t>
            </w:r>
            <w:proofErr w:type="spellStart"/>
            <w:r>
              <w:rPr>
                <w:b/>
                <w:sz w:val="28"/>
                <w:szCs w:val="28"/>
              </w:rPr>
              <w:t>first_name</w:t>
            </w:r>
            <w:proofErr w:type="spellEnd"/>
            <w:r>
              <w:rPr>
                <w:b/>
                <w:sz w:val="28"/>
                <w:szCs w:val="28"/>
              </w:rPr>
              <w:t>’ starts with “G” and city is ‘San Jose’.</w:t>
            </w:r>
          </w:p>
        </w:tc>
      </w:tr>
    </w:tbl>
    <w:p w:rsidR="003C2B94" w:rsidRPr="004F2951" w:rsidRDefault="003C2B94" w:rsidP="003C2B94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19"/>
      </w:tblGrid>
      <w:tr w:rsidR="003C2B94" w:rsidTr="00F42EFD">
        <w:trPr>
          <w:trHeight w:val="1124"/>
          <w:jc w:val="center"/>
        </w:trPr>
        <w:tc>
          <w:tcPr>
            <w:tcW w:w="6619" w:type="dxa"/>
          </w:tcPr>
          <w:p w:rsidR="00F42EFD" w:rsidRPr="00F42EFD" w:rsidRDefault="00F42EFD" w:rsidP="00F42EFD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F42EFD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F42EFD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F42EFD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</w:t>
            </w:r>
          </w:p>
          <w:p w:rsidR="003C2B94" w:rsidRPr="00F42EFD" w:rsidRDefault="00F42EFD" w:rsidP="00F42EFD">
            <w:pPr>
              <w:spacing w:before="120" w:after="120"/>
              <w:rPr>
                <w:b/>
                <w:sz w:val="28"/>
                <w:szCs w:val="28"/>
                <w:u w:val="single"/>
              </w:rPr>
            </w:pPr>
            <w:r w:rsidRPr="00F42EFD">
              <w:rPr>
                <w:rFonts w:cstheme="minorHAnsi"/>
                <w:color w:val="0000FF"/>
                <w:sz w:val="24"/>
                <w:szCs w:val="24"/>
                <w:lang w:val="en-IN"/>
              </w:rPr>
              <w:t>WHERE</w:t>
            </w:r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>first_name</w:t>
            </w:r>
            <w:proofErr w:type="spellEnd"/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F42EFD">
              <w:rPr>
                <w:rFonts w:cstheme="minorHAnsi"/>
                <w:color w:val="808080"/>
                <w:sz w:val="24"/>
                <w:szCs w:val="24"/>
                <w:lang w:val="en-IN"/>
              </w:rPr>
              <w:t>like</w:t>
            </w:r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F42EFD">
              <w:rPr>
                <w:rFonts w:cstheme="minorHAnsi"/>
                <w:color w:val="FF0000"/>
                <w:sz w:val="24"/>
                <w:szCs w:val="24"/>
                <w:lang w:val="en-IN"/>
              </w:rPr>
              <w:t>'G%'</w:t>
            </w:r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F42EFD">
              <w:rPr>
                <w:rFonts w:cstheme="minorHAnsi"/>
                <w:color w:val="808080"/>
                <w:sz w:val="24"/>
                <w:szCs w:val="24"/>
                <w:lang w:val="en-IN"/>
              </w:rPr>
              <w:t>and</w:t>
            </w:r>
            <w:r w:rsidRPr="00F42EFD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city </w:t>
            </w:r>
            <w:r w:rsidRPr="00F42EFD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F42EFD">
              <w:rPr>
                <w:rFonts w:cstheme="minorHAnsi"/>
                <w:color w:val="FF0000"/>
                <w:sz w:val="24"/>
                <w:szCs w:val="24"/>
                <w:lang w:val="en-IN"/>
              </w:rPr>
              <w:t>'San Jose'</w:t>
            </w:r>
            <w:r w:rsidRPr="00F42EFD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3C2B94" w:rsidRPr="004F2951" w:rsidRDefault="003C2B94" w:rsidP="003C2B94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  <w:u w:val="single"/>
        </w:rPr>
      </w:pPr>
      <w:r w:rsidRPr="004F2951">
        <w:rPr>
          <w:b/>
          <w:sz w:val="24"/>
          <w:szCs w:val="24"/>
        </w:rPr>
        <w:t>RESULT:</w:t>
      </w:r>
    </w:p>
    <w:p w:rsidR="003C2B94" w:rsidRPr="004F2951" w:rsidRDefault="003C2B94" w:rsidP="003C2B94">
      <w:pPr>
        <w:pStyle w:val="ListParagraph"/>
        <w:spacing w:before="240" w:after="240"/>
        <w:ind w:left="360"/>
        <w:rPr>
          <w:b/>
          <w:sz w:val="24"/>
          <w:szCs w:val="24"/>
          <w:u w:val="single"/>
        </w:rPr>
      </w:pPr>
    </w:p>
    <w:p w:rsidR="003C2B94" w:rsidRDefault="00F42EFD" w:rsidP="003C2B94">
      <w:pPr>
        <w:pStyle w:val="ListParagraph"/>
        <w:spacing w:before="240" w:after="240"/>
        <w:ind w:left="360"/>
        <w:jc w:val="center"/>
        <w:rPr>
          <w:b/>
          <w:sz w:val="24"/>
          <w:szCs w:val="24"/>
          <w:u w:val="single"/>
        </w:rPr>
      </w:pPr>
      <w:r w:rsidRPr="00F42EFD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5FACA869" wp14:editId="24C89600">
            <wp:extent cx="5067300" cy="66577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748" cy="6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57" w:rsidRDefault="003D795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62D41" w:rsidRDefault="00762D41" w:rsidP="003D7957">
      <w:pPr>
        <w:pStyle w:val="Heading1"/>
        <w:rPr>
          <w:sz w:val="36"/>
          <w:szCs w:val="36"/>
          <w:u w:val="single"/>
        </w:rPr>
      </w:pPr>
      <w:r w:rsidRPr="00762D41">
        <w:rPr>
          <w:sz w:val="36"/>
          <w:szCs w:val="36"/>
          <w:u w:val="single"/>
        </w:rPr>
        <w:lastRenderedPageBreak/>
        <w:t>CASE-2</w:t>
      </w:r>
      <w:r>
        <w:rPr>
          <w:sz w:val="36"/>
          <w:szCs w:val="36"/>
          <w:u w:val="single"/>
        </w:rPr>
        <w:t>:</w:t>
      </w:r>
    </w:p>
    <w:p w:rsidR="00762D41" w:rsidRPr="00485F00" w:rsidRDefault="00762D41" w:rsidP="00762D41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>Problem Statement-1: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762D41" w:rsidRPr="00485F00" w:rsidTr="00762D41">
        <w:trPr>
          <w:trHeight w:val="733"/>
        </w:trPr>
        <w:tc>
          <w:tcPr>
            <w:tcW w:w="10286" w:type="dxa"/>
          </w:tcPr>
          <w:p w:rsidR="00762D41" w:rsidRPr="00485F00" w:rsidRDefault="00762D41" w:rsidP="00762D41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an ‘Orders’ table which comprises of these columns – ‘</w:t>
            </w:r>
            <w:proofErr w:type="spellStart"/>
            <w:r>
              <w:rPr>
                <w:b/>
                <w:sz w:val="28"/>
                <w:szCs w:val="28"/>
              </w:rPr>
              <w:t>order_id</w:t>
            </w:r>
            <w:proofErr w:type="spellEnd"/>
            <w:r>
              <w:rPr>
                <w:b/>
                <w:sz w:val="28"/>
                <w:szCs w:val="28"/>
              </w:rPr>
              <w:t>’, ‘</w:t>
            </w:r>
            <w:proofErr w:type="spellStart"/>
            <w:r>
              <w:rPr>
                <w:b/>
                <w:sz w:val="28"/>
                <w:szCs w:val="28"/>
              </w:rPr>
              <w:t>order_date</w:t>
            </w:r>
            <w:proofErr w:type="spellEnd"/>
            <w:r>
              <w:rPr>
                <w:b/>
                <w:sz w:val="28"/>
                <w:szCs w:val="28"/>
              </w:rPr>
              <w:t>’, ‘amount’, ‘</w:t>
            </w:r>
            <w:proofErr w:type="spellStart"/>
            <w:r>
              <w:rPr>
                <w:b/>
                <w:sz w:val="28"/>
                <w:szCs w:val="28"/>
              </w:rPr>
              <w:t>customer_id</w:t>
            </w:r>
            <w:proofErr w:type="spellEnd"/>
            <w:r>
              <w:rPr>
                <w:b/>
                <w:sz w:val="28"/>
                <w:szCs w:val="28"/>
              </w:rPr>
              <w:t>’ and insert.</w:t>
            </w:r>
          </w:p>
        </w:tc>
      </w:tr>
    </w:tbl>
    <w:p w:rsidR="00762D41" w:rsidRPr="00485F00" w:rsidRDefault="00762D41" w:rsidP="00762D41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7"/>
      </w:tblGrid>
      <w:tr w:rsidR="00762D41" w:rsidTr="00762D41">
        <w:trPr>
          <w:trHeight w:val="6781"/>
          <w:jc w:val="center"/>
        </w:trPr>
        <w:tc>
          <w:tcPr>
            <w:tcW w:w="4017" w:type="dxa"/>
          </w:tcPr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CREATE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TABLE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order_id</w:t>
            </w:r>
            <w:proofErr w:type="spellEnd"/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order_date</w:t>
            </w:r>
            <w:proofErr w:type="spellEnd"/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DATE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amount 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INSERT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INTO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VALUES 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101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'01/01/2021'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5000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2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102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'01/14/2021'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6500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3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103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'01/27/2021'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2300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4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104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'02/02/2021'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5040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6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105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'02/07/2021'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1570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8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106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'01/23/2021'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5000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2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107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'01/11/2021'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600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3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108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'02/02/2021'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2300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4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109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'02/05/2021'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450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4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110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FF0000"/>
                <w:sz w:val="24"/>
                <w:szCs w:val="24"/>
                <w:lang w:val="en-IN"/>
              </w:rPr>
              <w:t>'02/07/2021'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1530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>8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  <w:p w:rsidR="00762D41" w:rsidRPr="00762D41" w:rsidRDefault="00762D41" w:rsidP="00762D4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</w:p>
          <w:p w:rsidR="00762D41" w:rsidRDefault="00762D41" w:rsidP="00762D41">
            <w:pPr>
              <w:tabs>
                <w:tab w:val="left" w:pos="3240"/>
              </w:tabs>
              <w:spacing w:before="120" w:after="120"/>
            </w:pP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3C2B94" w:rsidRDefault="002873DF" w:rsidP="002873DF">
      <w:pPr>
        <w:pStyle w:val="ListParagraph"/>
        <w:numPr>
          <w:ilvl w:val="0"/>
          <w:numId w:val="19"/>
        </w:numPr>
        <w:tabs>
          <w:tab w:val="left" w:pos="3240"/>
        </w:tabs>
        <w:ind w:left="360"/>
        <w:rPr>
          <w:b/>
          <w:sz w:val="24"/>
          <w:szCs w:val="24"/>
        </w:rPr>
      </w:pPr>
      <w:r w:rsidRPr="002873DF">
        <w:rPr>
          <w:b/>
          <w:sz w:val="24"/>
          <w:szCs w:val="24"/>
        </w:rPr>
        <w:t>RESULT:</w:t>
      </w:r>
    </w:p>
    <w:p w:rsidR="002873DF" w:rsidRDefault="002873DF" w:rsidP="002873DF">
      <w:pPr>
        <w:pStyle w:val="ListParagraph"/>
        <w:tabs>
          <w:tab w:val="left" w:pos="3240"/>
        </w:tabs>
        <w:ind w:left="360"/>
        <w:jc w:val="center"/>
        <w:rPr>
          <w:b/>
          <w:sz w:val="24"/>
          <w:szCs w:val="24"/>
        </w:rPr>
      </w:pPr>
      <w:r w:rsidRPr="002873DF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3356F64C" wp14:editId="17472ED1">
            <wp:extent cx="2322783" cy="17754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782" cy="17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DF" w:rsidRPr="00485F00" w:rsidRDefault="002873DF" w:rsidP="002873DF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lastRenderedPageBreak/>
        <w:t xml:space="preserve">Problem </w:t>
      </w:r>
      <w:r>
        <w:rPr>
          <w:b/>
          <w:sz w:val="28"/>
          <w:szCs w:val="28"/>
          <w:u w:val="single"/>
        </w:rPr>
        <w:t>Statement-2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2873DF" w:rsidRPr="00485F00" w:rsidTr="00041CD3">
        <w:trPr>
          <w:trHeight w:val="733"/>
        </w:trPr>
        <w:tc>
          <w:tcPr>
            <w:tcW w:w="10286" w:type="dxa"/>
          </w:tcPr>
          <w:p w:rsidR="002873DF" w:rsidRPr="00485F00" w:rsidRDefault="002873DF" w:rsidP="002873DF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Make an inner join on ‘customer’ and ‘Orders’ tables on the ‘</w:t>
            </w:r>
            <w:proofErr w:type="spellStart"/>
            <w:r>
              <w:rPr>
                <w:b/>
                <w:sz w:val="28"/>
                <w:szCs w:val="28"/>
              </w:rPr>
              <w:t>customer_id</w:t>
            </w:r>
            <w:proofErr w:type="spellEnd"/>
            <w:r>
              <w:rPr>
                <w:b/>
                <w:sz w:val="28"/>
                <w:szCs w:val="28"/>
              </w:rPr>
              <w:t>’ column.</w:t>
            </w:r>
          </w:p>
        </w:tc>
      </w:tr>
    </w:tbl>
    <w:p w:rsidR="00AE4CD4" w:rsidRDefault="00AE4CD4" w:rsidP="00AE4CD4">
      <w:pPr>
        <w:pStyle w:val="ListParagraph"/>
        <w:numPr>
          <w:ilvl w:val="0"/>
          <w:numId w:val="20"/>
        </w:numPr>
        <w:spacing w:before="240" w:after="24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JOINS:</w:t>
      </w:r>
    </w:p>
    <w:p w:rsidR="00AE4CD4" w:rsidRPr="00AE4CD4" w:rsidRDefault="00AE4CD4" w:rsidP="00AE4CD4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8"/>
          <w:szCs w:val="28"/>
          <w:u w:val="single"/>
        </w:rPr>
      </w:pPr>
      <w:r>
        <w:rPr>
          <w:sz w:val="24"/>
          <w:szCs w:val="24"/>
        </w:rPr>
        <w:t>Join is used to combine two or more tables with each other.</w:t>
      </w:r>
    </w:p>
    <w:p w:rsidR="00AE4CD4" w:rsidRPr="00AE4CD4" w:rsidRDefault="00AE4CD4" w:rsidP="00AE4CD4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8"/>
          <w:szCs w:val="28"/>
          <w:u w:val="single"/>
        </w:rPr>
      </w:pPr>
      <w:r>
        <w:rPr>
          <w:sz w:val="24"/>
          <w:szCs w:val="24"/>
        </w:rPr>
        <w:t>Following are the types of join used in SQL:</w:t>
      </w:r>
    </w:p>
    <w:p w:rsidR="00AE4CD4" w:rsidRPr="00AE4CD4" w:rsidRDefault="00AE4CD4" w:rsidP="00AE4CD4">
      <w:pPr>
        <w:pStyle w:val="ListParagraph"/>
        <w:numPr>
          <w:ilvl w:val="2"/>
          <w:numId w:val="20"/>
        </w:numPr>
        <w:spacing w:before="240" w:after="240"/>
        <w:ind w:left="1834"/>
        <w:rPr>
          <w:b/>
          <w:sz w:val="28"/>
          <w:szCs w:val="28"/>
          <w:u w:val="single"/>
        </w:rPr>
      </w:pPr>
      <w:r>
        <w:rPr>
          <w:sz w:val="24"/>
          <w:szCs w:val="24"/>
        </w:rPr>
        <w:t>Inner Join</w:t>
      </w:r>
    </w:p>
    <w:p w:rsidR="00AE4CD4" w:rsidRPr="00AE4CD4" w:rsidRDefault="00AE4CD4" w:rsidP="00AE4CD4">
      <w:pPr>
        <w:pStyle w:val="ListParagraph"/>
        <w:numPr>
          <w:ilvl w:val="2"/>
          <w:numId w:val="20"/>
        </w:numPr>
        <w:spacing w:before="240" w:after="240"/>
        <w:ind w:left="1834"/>
        <w:rPr>
          <w:b/>
          <w:sz w:val="28"/>
          <w:szCs w:val="28"/>
          <w:u w:val="single"/>
        </w:rPr>
      </w:pPr>
      <w:r>
        <w:rPr>
          <w:sz w:val="24"/>
          <w:szCs w:val="24"/>
        </w:rPr>
        <w:t>Left Join</w:t>
      </w:r>
    </w:p>
    <w:p w:rsidR="00AE4CD4" w:rsidRPr="00AE4CD4" w:rsidRDefault="00AE4CD4" w:rsidP="00AE4CD4">
      <w:pPr>
        <w:pStyle w:val="ListParagraph"/>
        <w:numPr>
          <w:ilvl w:val="2"/>
          <w:numId w:val="20"/>
        </w:numPr>
        <w:spacing w:before="240" w:after="240"/>
        <w:ind w:left="1834"/>
        <w:rPr>
          <w:b/>
          <w:sz w:val="28"/>
          <w:szCs w:val="28"/>
          <w:u w:val="single"/>
        </w:rPr>
      </w:pPr>
      <w:r>
        <w:rPr>
          <w:sz w:val="24"/>
          <w:szCs w:val="24"/>
        </w:rPr>
        <w:t>Right Join</w:t>
      </w:r>
    </w:p>
    <w:p w:rsidR="00AE4CD4" w:rsidRPr="00AE4CD4" w:rsidRDefault="00AE4CD4" w:rsidP="00AE4CD4">
      <w:pPr>
        <w:pStyle w:val="ListParagraph"/>
        <w:numPr>
          <w:ilvl w:val="2"/>
          <w:numId w:val="20"/>
        </w:numPr>
        <w:spacing w:before="240" w:after="240"/>
        <w:ind w:left="1834"/>
        <w:rPr>
          <w:b/>
          <w:sz w:val="28"/>
          <w:szCs w:val="28"/>
          <w:u w:val="single"/>
        </w:rPr>
      </w:pPr>
      <w:r>
        <w:rPr>
          <w:sz w:val="24"/>
          <w:szCs w:val="24"/>
        </w:rPr>
        <w:t>Full Join</w:t>
      </w:r>
    </w:p>
    <w:p w:rsidR="00AE4CD4" w:rsidRPr="00AE4CD4" w:rsidRDefault="00AE4CD4" w:rsidP="00AE4CD4">
      <w:pPr>
        <w:pStyle w:val="ListParagraph"/>
        <w:numPr>
          <w:ilvl w:val="2"/>
          <w:numId w:val="20"/>
        </w:numPr>
        <w:spacing w:before="240" w:after="240"/>
        <w:ind w:left="1834"/>
        <w:rPr>
          <w:b/>
          <w:sz w:val="28"/>
          <w:szCs w:val="28"/>
          <w:u w:val="single"/>
        </w:rPr>
      </w:pPr>
      <w:r>
        <w:rPr>
          <w:sz w:val="24"/>
          <w:szCs w:val="24"/>
        </w:rPr>
        <w:t>Cross Join or Cartesian Join</w:t>
      </w:r>
    </w:p>
    <w:p w:rsidR="00AE4CD4" w:rsidRPr="00AE4CD4" w:rsidRDefault="00AE4CD4" w:rsidP="00AE4CD4">
      <w:pPr>
        <w:pStyle w:val="ListParagraph"/>
        <w:spacing w:before="240" w:after="240"/>
        <w:ind w:left="1834"/>
        <w:rPr>
          <w:b/>
          <w:sz w:val="28"/>
          <w:szCs w:val="28"/>
          <w:u w:val="single"/>
        </w:rPr>
      </w:pPr>
    </w:p>
    <w:p w:rsidR="002873DF" w:rsidRPr="00485F00" w:rsidRDefault="002873DF" w:rsidP="002873DF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42"/>
      </w:tblGrid>
      <w:tr w:rsidR="002873DF" w:rsidTr="00015DD3">
        <w:trPr>
          <w:trHeight w:val="1944"/>
          <w:jc w:val="center"/>
        </w:trPr>
        <w:tc>
          <w:tcPr>
            <w:tcW w:w="8742" w:type="dxa"/>
          </w:tcPr>
          <w:p w:rsidR="002873DF" w:rsidRPr="002873DF" w:rsidRDefault="002873DF" w:rsidP="002873DF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order_id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first_name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last_name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order_date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amount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2873DF" w:rsidRPr="002873DF" w:rsidRDefault="002873DF" w:rsidP="002873DF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email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address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city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state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zip</w:t>
            </w:r>
          </w:p>
          <w:p w:rsidR="002873DF" w:rsidRPr="002873DF" w:rsidRDefault="002873DF" w:rsidP="002873DF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 c</w:t>
            </w:r>
          </w:p>
          <w:p w:rsidR="002873DF" w:rsidRPr="002873DF" w:rsidRDefault="002873DF" w:rsidP="002873DF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INNER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JOIN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 o</w:t>
            </w:r>
          </w:p>
          <w:p w:rsidR="002873DF" w:rsidRPr="002873DF" w:rsidRDefault="002873DF" w:rsidP="002873DF">
            <w:pPr>
              <w:tabs>
                <w:tab w:val="left" w:pos="3240"/>
              </w:tabs>
              <w:spacing w:before="120" w:after="120"/>
              <w:rPr>
                <w:b/>
                <w:sz w:val="24"/>
                <w:szCs w:val="24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ON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2873DF" w:rsidRDefault="002873DF" w:rsidP="002873DF">
      <w:pPr>
        <w:tabs>
          <w:tab w:val="left" w:pos="3240"/>
        </w:tabs>
        <w:rPr>
          <w:b/>
          <w:sz w:val="24"/>
          <w:szCs w:val="24"/>
        </w:rPr>
      </w:pPr>
    </w:p>
    <w:p w:rsidR="00015DD3" w:rsidRDefault="00015DD3" w:rsidP="00015DD3">
      <w:pPr>
        <w:pStyle w:val="ListParagraph"/>
        <w:numPr>
          <w:ilvl w:val="0"/>
          <w:numId w:val="19"/>
        </w:numPr>
        <w:tabs>
          <w:tab w:val="left" w:pos="324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015DD3" w:rsidRDefault="00015DD3" w:rsidP="00015DD3">
      <w:pPr>
        <w:pStyle w:val="ListParagraph"/>
        <w:tabs>
          <w:tab w:val="left" w:pos="3240"/>
        </w:tabs>
        <w:ind w:left="360"/>
        <w:rPr>
          <w:b/>
          <w:sz w:val="24"/>
          <w:szCs w:val="24"/>
        </w:rPr>
      </w:pPr>
    </w:p>
    <w:p w:rsidR="00015DD3" w:rsidRDefault="00015DD3" w:rsidP="00015DD3">
      <w:pPr>
        <w:pStyle w:val="ListParagraph"/>
        <w:tabs>
          <w:tab w:val="left" w:pos="3240"/>
        </w:tabs>
        <w:ind w:left="0"/>
        <w:jc w:val="center"/>
        <w:rPr>
          <w:b/>
          <w:sz w:val="24"/>
          <w:szCs w:val="24"/>
        </w:rPr>
      </w:pPr>
      <w:r w:rsidRPr="00015DD3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2709267B" wp14:editId="6E48B891">
            <wp:extent cx="6328310" cy="132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504" cy="13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D4" w:rsidRDefault="00AE4CD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15DD3" w:rsidRPr="00485F00" w:rsidRDefault="00015DD3" w:rsidP="00015DD3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lastRenderedPageBreak/>
        <w:t xml:space="preserve">Problem </w:t>
      </w:r>
      <w:r>
        <w:rPr>
          <w:b/>
          <w:sz w:val="28"/>
          <w:szCs w:val="28"/>
          <w:u w:val="single"/>
        </w:rPr>
        <w:t>Statement-3(A)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015DD3" w:rsidRPr="00485F00" w:rsidTr="00041CD3">
        <w:trPr>
          <w:trHeight w:val="733"/>
        </w:trPr>
        <w:tc>
          <w:tcPr>
            <w:tcW w:w="10286" w:type="dxa"/>
          </w:tcPr>
          <w:p w:rsidR="00015DD3" w:rsidRPr="00485F00" w:rsidRDefault="00015DD3" w:rsidP="00015DD3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Make a left join on ‘customer’ and ‘Orders’ tables on the ‘</w:t>
            </w:r>
            <w:proofErr w:type="spellStart"/>
            <w:r>
              <w:rPr>
                <w:b/>
                <w:sz w:val="28"/>
                <w:szCs w:val="28"/>
              </w:rPr>
              <w:t>customer_id</w:t>
            </w:r>
            <w:proofErr w:type="spellEnd"/>
            <w:r>
              <w:rPr>
                <w:b/>
                <w:sz w:val="28"/>
                <w:szCs w:val="28"/>
              </w:rPr>
              <w:t>’ column.</w:t>
            </w:r>
          </w:p>
        </w:tc>
      </w:tr>
    </w:tbl>
    <w:p w:rsidR="00015DD3" w:rsidRPr="00485F00" w:rsidRDefault="00015DD3" w:rsidP="00015DD3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42"/>
      </w:tblGrid>
      <w:tr w:rsidR="00015DD3" w:rsidTr="00041CD3">
        <w:trPr>
          <w:trHeight w:val="1944"/>
          <w:jc w:val="center"/>
        </w:trPr>
        <w:tc>
          <w:tcPr>
            <w:tcW w:w="8742" w:type="dxa"/>
          </w:tcPr>
          <w:p w:rsidR="00015DD3" w:rsidRPr="002873DF" w:rsidRDefault="00015DD3" w:rsidP="00041C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order_id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first_name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last_name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order_date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amount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015DD3" w:rsidRPr="002873DF" w:rsidRDefault="00015DD3" w:rsidP="00041C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email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address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city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state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zip</w:t>
            </w:r>
          </w:p>
          <w:p w:rsidR="00015DD3" w:rsidRPr="002873DF" w:rsidRDefault="00015DD3" w:rsidP="00041C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 c</w:t>
            </w:r>
          </w:p>
          <w:p w:rsidR="00015DD3" w:rsidRPr="002873DF" w:rsidRDefault="00015DD3" w:rsidP="00041C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>LEFT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JOIN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 o</w:t>
            </w:r>
          </w:p>
          <w:p w:rsidR="00015DD3" w:rsidRPr="002873DF" w:rsidRDefault="00015DD3" w:rsidP="00041CD3">
            <w:pPr>
              <w:tabs>
                <w:tab w:val="left" w:pos="3240"/>
              </w:tabs>
              <w:spacing w:before="120" w:after="120"/>
              <w:rPr>
                <w:b/>
                <w:sz w:val="24"/>
                <w:szCs w:val="24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ON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015DD3" w:rsidRDefault="00015DD3">
      <w:pPr>
        <w:rPr>
          <w:b/>
          <w:sz w:val="24"/>
          <w:szCs w:val="24"/>
        </w:rPr>
      </w:pPr>
    </w:p>
    <w:p w:rsidR="00015DD3" w:rsidRDefault="00015DD3" w:rsidP="00015DD3">
      <w:pPr>
        <w:pStyle w:val="ListParagraph"/>
        <w:numPr>
          <w:ilvl w:val="0"/>
          <w:numId w:val="19"/>
        </w:numPr>
        <w:tabs>
          <w:tab w:val="left" w:pos="324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015DD3" w:rsidRDefault="00015DD3" w:rsidP="00015DD3">
      <w:pPr>
        <w:pStyle w:val="ListParagraph"/>
        <w:tabs>
          <w:tab w:val="left" w:pos="3240"/>
        </w:tabs>
        <w:ind w:left="360"/>
        <w:rPr>
          <w:b/>
          <w:sz w:val="24"/>
          <w:szCs w:val="24"/>
        </w:rPr>
      </w:pPr>
    </w:p>
    <w:p w:rsidR="00015DD3" w:rsidRDefault="00015DD3" w:rsidP="00015DD3">
      <w:pPr>
        <w:pStyle w:val="ListParagraph"/>
        <w:tabs>
          <w:tab w:val="left" w:pos="3240"/>
        </w:tabs>
        <w:ind w:left="0"/>
        <w:jc w:val="center"/>
        <w:rPr>
          <w:b/>
          <w:sz w:val="24"/>
          <w:szCs w:val="24"/>
        </w:rPr>
      </w:pPr>
      <w:r w:rsidRPr="00015DD3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1F4A9AE2" wp14:editId="3531C042">
            <wp:extent cx="6646545" cy="16402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D3" w:rsidRDefault="00015DD3" w:rsidP="00015DD3">
      <w:pPr>
        <w:pStyle w:val="ListParagraph"/>
        <w:tabs>
          <w:tab w:val="left" w:pos="3240"/>
        </w:tabs>
        <w:ind w:left="0"/>
        <w:rPr>
          <w:b/>
          <w:sz w:val="24"/>
          <w:szCs w:val="24"/>
        </w:rPr>
      </w:pPr>
    </w:p>
    <w:p w:rsidR="00015DD3" w:rsidRPr="00485F00" w:rsidRDefault="00015DD3" w:rsidP="00015DD3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Statement-3(B)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015DD3" w:rsidRPr="00485F00" w:rsidTr="00041CD3">
        <w:trPr>
          <w:trHeight w:val="733"/>
        </w:trPr>
        <w:tc>
          <w:tcPr>
            <w:tcW w:w="10286" w:type="dxa"/>
          </w:tcPr>
          <w:p w:rsidR="00015DD3" w:rsidRPr="00485F00" w:rsidRDefault="00015DD3" w:rsidP="00015DD3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Make a right join on ‘customer’ and ‘Orders’ tables on the ‘</w:t>
            </w:r>
            <w:proofErr w:type="spellStart"/>
            <w:r>
              <w:rPr>
                <w:b/>
                <w:sz w:val="28"/>
                <w:szCs w:val="28"/>
              </w:rPr>
              <w:t>customer_id</w:t>
            </w:r>
            <w:proofErr w:type="spellEnd"/>
            <w:r>
              <w:rPr>
                <w:b/>
                <w:sz w:val="28"/>
                <w:szCs w:val="28"/>
              </w:rPr>
              <w:t>’ column.</w:t>
            </w:r>
          </w:p>
        </w:tc>
      </w:tr>
    </w:tbl>
    <w:p w:rsidR="00015DD3" w:rsidRPr="00485F00" w:rsidRDefault="00015DD3" w:rsidP="00015DD3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42"/>
      </w:tblGrid>
      <w:tr w:rsidR="00015DD3" w:rsidTr="00041CD3">
        <w:trPr>
          <w:trHeight w:val="1944"/>
          <w:jc w:val="center"/>
        </w:trPr>
        <w:tc>
          <w:tcPr>
            <w:tcW w:w="8742" w:type="dxa"/>
          </w:tcPr>
          <w:p w:rsidR="00015DD3" w:rsidRPr="002873DF" w:rsidRDefault="00015DD3" w:rsidP="00041C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order_id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first_name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last_name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order_date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amount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015DD3" w:rsidRPr="002873DF" w:rsidRDefault="00015DD3" w:rsidP="00041C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email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address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city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state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zip</w:t>
            </w:r>
          </w:p>
          <w:p w:rsidR="00015DD3" w:rsidRPr="002873DF" w:rsidRDefault="00015DD3" w:rsidP="00041C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 c</w:t>
            </w:r>
          </w:p>
          <w:p w:rsidR="00015DD3" w:rsidRPr="002873DF" w:rsidRDefault="00015DD3" w:rsidP="00041C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>
              <w:rPr>
                <w:rFonts w:cstheme="minorHAnsi"/>
                <w:color w:val="808080"/>
                <w:sz w:val="24"/>
                <w:szCs w:val="24"/>
                <w:lang w:val="en-IN"/>
              </w:rPr>
              <w:t>RIGHT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JOIN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 o</w:t>
            </w:r>
          </w:p>
          <w:p w:rsidR="00015DD3" w:rsidRPr="002873DF" w:rsidRDefault="00015DD3" w:rsidP="00041CD3">
            <w:pPr>
              <w:tabs>
                <w:tab w:val="left" w:pos="3240"/>
              </w:tabs>
              <w:spacing w:before="120" w:after="120"/>
              <w:rPr>
                <w:b/>
                <w:sz w:val="24"/>
                <w:szCs w:val="24"/>
              </w:rPr>
            </w:pPr>
            <w:r w:rsidRPr="002873DF">
              <w:rPr>
                <w:rFonts w:cstheme="minorHAnsi"/>
                <w:color w:val="0000FF"/>
                <w:sz w:val="24"/>
                <w:szCs w:val="24"/>
                <w:lang w:val="en-IN"/>
              </w:rPr>
              <w:t>ON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o</w:t>
            </w:r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2873DF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2873DF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AE4CD4" w:rsidRDefault="00AE4CD4" w:rsidP="00015DD3">
      <w:pPr>
        <w:rPr>
          <w:b/>
          <w:sz w:val="24"/>
          <w:szCs w:val="24"/>
        </w:rPr>
      </w:pPr>
    </w:p>
    <w:p w:rsidR="00AE4CD4" w:rsidRDefault="00AE4CD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15DD3" w:rsidRDefault="00015DD3" w:rsidP="00015DD3">
      <w:pPr>
        <w:pStyle w:val="ListParagraph"/>
        <w:numPr>
          <w:ilvl w:val="0"/>
          <w:numId w:val="19"/>
        </w:numPr>
        <w:tabs>
          <w:tab w:val="left" w:pos="324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RESULT:</w:t>
      </w:r>
    </w:p>
    <w:p w:rsidR="00015DD3" w:rsidRDefault="00015DD3" w:rsidP="00015DD3">
      <w:pPr>
        <w:pStyle w:val="ListParagraph"/>
        <w:tabs>
          <w:tab w:val="left" w:pos="3240"/>
        </w:tabs>
        <w:ind w:left="360"/>
        <w:rPr>
          <w:b/>
          <w:sz w:val="24"/>
          <w:szCs w:val="24"/>
        </w:rPr>
      </w:pPr>
    </w:p>
    <w:p w:rsidR="00015DD3" w:rsidRDefault="00015DD3" w:rsidP="00015DD3">
      <w:pPr>
        <w:pStyle w:val="ListParagraph"/>
        <w:tabs>
          <w:tab w:val="left" w:pos="3240"/>
        </w:tabs>
        <w:ind w:left="0"/>
        <w:jc w:val="center"/>
        <w:rPr>
          <w:b/>
          <w:sz w:val="24"/>
          <w:szCs w:val="24"/>
        </w:rPr>
      </w:pPr>
      <w:r w:rsidRPr="00015DD3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4D48CDA7" wp14:editId="42FA0D64">
            <wp:extent cx="6646545" cy="1732280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D3" w:rsidRDefault="00015DD3">
      <w:pPr>
        <w:rPr>
          <w:b/>
          <w:sz w:val="24"/>
          <w:szCs w:val="24"/>
        </w:rPr>
      </w:pPr>
    </w:p>
    <w:p w:rsidR="00015DD3" w:rsidRPr="00485F00" w:rsidRDefault="00015DD3" w:rsidP="00015DD3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Statement-4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015DD3" w:rsidRPr="00485F00" w:rsidTr="00041CD3">
        <w:trPr>
          <w:trHeight w:val="733"/>
        </w:trPr>
        <w:tc>
          <w:tcPr>
            <w:tcW w:w="10286" w:type="dxa"/>
          </w:tcPr>
          <w:p w:rsidR="00015DD3" w:rsidRPr="00485F00" w:rsidRDefault="00015DD3" w:rsidP="00015DD3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Update ‘Orders’ table, set the amount to be 100 where ‘</w:t>
            </w:r>
            <w:proofErr w:type="spellStart"/>
            <w:r>
              <w:rPr>
                <w:b/>
                <w:sz w:val="28"/>
                <w:szCs w:val="28"/>
              </w:rPr>
              <w:t>customer_id</w:t>
            </w:r>
            <w:proofErr w:type="spellEnd"/>
            <w:r>
              <w:rPr>
                <w:b/>
                <w:sz w:val="28"/>
                <w:szCs w:val="28"/>
              </w:rPr>
              <w:t>’ is 3.</w:t>
            </w:r>
          </w:p>
        </w:tc>
      </w:tr>
    </w:tbl>
    <w:p w:rsidR="00AE4CD4" w:rsidRPr="00AD072F" w:rsidRDefault="00AD072F" w:rsidP="00AE4CD4">
      <w:pPr>
        <w:pStyle w:val="ListParagraph"/>
        <w:numPr>
          <w:ilvl w:val="0"/>
          <w:numId w:val="20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UPDATE:</w:t>
      </w:r>
    </w:p>
    <w:p w:rsidR="00AD072F" w:rsidRPr="00AD072F" w:rsidRDefault="00AD072F" w:rsidP="00AD072F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4"/>
          <w:szCs w:val="24"/>
        </w:rPr>
      </w:pPr>
      <w:r>
        <w:rPr>
          <w:sz w:val="24"/>
          <w:szCs w:val="24"/>
        </w:rPr>
        <w:t>It is a DML command which is used to update any already existing data in the table.</w:t>
      </w:r>
    </w:p>
    <w:p w:rsidR="00AE4CD4" w:rsidRPr="00AD072F" w:rsidRDefault="00AD072F" w:rsidP="00AD072F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4"/>
          <w:szCs w:val="24"/>
        </w:rPr>
      </w:pPr>
      <w:r>
        <w:rPr>
          <w:sz w:val="24"/>
          <w:szCs w:val="24"/>
        </w:rPr>
        <w:t>This command also do not change the structure of the table.</w:t>
      </w:r>
    </w:p>
    <w:p w:rsidR="00AD072F" w:rsidRPr="00AD072F" w:rsidRDefault="00AD072F" w:rsidP="00AD072F">
      <w:pPr>
        <w:pStyle w:val="ListParagraph"/>
        <w:spacing w:before="240" w:after="240"/>
        <w:ind w:left="1440"/>
        <w:rPr>
          <w:b/>
          <w:sz w:val="24"/>
          <w:szCs w:val="24"/>
        </w:rPr>
      </w:pPr>
    </w:p>
    <w:p w:rsidR="00015DD3" w:rsidRPr="00485F00" w:rsidRDefault="00015DD3" w:rsidP="00015DD3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6"/>
      </w:tblGrid>
      <w:tr w:rsidR="00015DD3" w:rsidTr="00015DD3">
        <w:trPr>
          <w:trHeight w:val="1347"/>
          <w:jc w:val="center"/>
        </w:trPr>
        <w:tc>
          <w:tcPr>
            <w:tcW w:w="3166" w:type="dxa"/>
          </w:tcPr>
          <w:p w:rsidR="00015DD3" w:rsidRPr="00015DD3" w:rsidRDefault="00015DD3" w:rsidP="00015D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015DD3">
              <w:rPr>
                <w:rFonts w:cstheme="minorHAnsi"/>
                <w:color w:val="FF00FF"/>
                <w:sz w:val="24"/>
                <w:szCs w:val="24"/>
                <w:lang w:val="en-IN"/>
              </w:rPr>
              <w:t>UPDATE</w:t>
            </w:r>
            <w:r w:rsidRPr="00015D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</w:t>
            </w:r>
          </w:p>
          <w:p w:rsidR="00015DD3" w:rsidRPr="00015DD3" w:rsidRDefault="00015DD3" w:rsidP="00015DD3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015DD3">
              <w:rPr>
                <w:rFonts w:cstheme="minorHAnsi"/>
                <w:color w:val="0000FF"/>
                <w:sz w:val="24"/>
                <w:szCs w:val="24"/>
                <w:lang w:val="en-IN"/>
              </w:rPr>
              <w:t>SET</w:t>
            </w:r>
            <w:r w:rsidRPr="00015D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amount </w:t>
            </w:r>
            <w:r w:rsidRPr="00015DD3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015D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100</w:t>
            </w:r>
          </w:p>
          <w:p w:rsidR="00015DD3" w:rsidRDefault="00015DD3" w:rsidP="00015DD3">
            <w:pPr>
              <w:tabs>
                <w:tab w:val="left" w:pos="3240"/>
              </w:tabs>
              <w:spacing w:before="120" w:after="120"/>
              <w:rPr>
                <w:rFonts w:cstheme="minorHAnsi"/>
                <w:color w:val="808080"/>
                <w:sz w:val="24"/>
                <w:szCs w:val="24"/>
                <w:lang w:val="en-IN"/>
              </w:rPr>
            </w:pPr>
            <w:r w:rsidRPr="00015DD3">
              <w:rPr>
                <w:rFonts w:cstheme="minorHAnsi"/>
                <w:color w:val="0000FF"/>
                <w:sz w:val="24"/>
                <w:szCs w:val="24"/>
                <w:lang w:val="en-IN"/>
              </w:rPr>
              <w:t>WHERE</w:t>
            </w:r>
            <w:r w:rsidRPr="00015D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15DD3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customer_id</w:t>
            </w:r>
            <w:proofErr w:type="spellEnd"/>
            <w:r w:rsidRPr="00015D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15DD3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015D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3</w:t>
            </w:r>
            <w:r w:rsidRPr="00015DD3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  <w:p w:rsidR="0062337A" w:rsidRDefault="0062337A" w:rsidP="00015DD3">
            <w:pPr>
              <w:tabs>
                <w:tab w:val="left" w:pos="3240"/>
              </w:tabs>
              <w:spacing w:before="120" w:after="120"/>
              <w:rPr>
                <w:rFonts w:cstheme="minorHAnsi"/>
                <w:color w:val="808080"/>
                <w:sz w:val="24"/>
                <w:szCs w:val="24"/>
                <w:lang w:val="en-IN"/>
              </w:rPr>
            </w:pPr>
          </w:p>
          <w:p w:rsidR="0062337A" w:rsidRPr="00015DD3" w:rsidRDefault="0062337A" w:rsidP="00015DD3">
            <w:pPr>
              <w:tabs>
                <w:tab w:val="left" w:pos="3240"/>
              </w:tabs>
              <w:spacing w:before="120" w:after="120"/>
              <w:rPr>
                <w:b/>
                <w:sz w:val="24"/>
                <w:szCs w:val="24"/>
              </w:rPr>
            </w:pP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762D41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762D41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</w:t>
            </w:r>
            <w:r w:rsidRPr="00762D41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015DD3" w:rsidRDefault="00015DD3" w:rsidP="00015DD3">
      <w:pPr>
        <w:rPr>
          <w:b/>
          <w:sz w:val="24"/>
          <w:szCs w:val="24"/>
        </w:rPr>
      </w:pPr>
    </w:p>
    <w:p w:rsidR="00015DD3" w:rsidRDefault="00015DD3" w:rsidP="00015DD3">
      <w:pPr>
        <w:pStyle w:val="ListParagraph"/>
        <w:numPr>
          <w:ilvl w:val="0"/>
          <w:numId w:val="19"/>
        </w:numPr>
        <w:tabs>
          <w:tab w:val="left" w:pos="324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015DD3" w:rsidRDefault="00015DD3" w:rsidP="00015DD3">
      <w:pPr>
        <w:pStyle w:val="ListParagraph"/>
        <w:tabs>
          <w:tab w:val="left" w:pos="3240"/>
        </w:tabs>
        <w:ind w:left="360"/>
        <w:rPr>
          <w:b/>
          <w:sz w:val="24"/>
          <w:szCs w:val="24"/>
        </w:rPr>
      </w:pPr>
    </w:p>
    <w:p w:rsidR="00015DD3" w:rsidRDefault="0062337A" w:rsidP="00015DD3">
      <w:pPr>
        <w:pStyle w:val="ListParagraph"/>
        <w:tabs>
          <w:tab w:val="left" w:pos="3240"/>
        </w:tabs>
        <w:ind w:left="0"/>
        <w:jc w:val="center"/>
        <w:rPr>
          <w:b/>
          <w:sz w:val="24"/>
          <w:szCs w:val="24"/>
        </w:rPr>
      </w:pPr>
      <w:r w:rsidRPr="0062337A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4063E55F" wp14:editId="22649CFE">
            <wp:extent cx="2621280" cy="199009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707" cy="19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E1" w:rsidRPr="007F49AC" w:rsidRDefault="005C10E1" w:rsidP="005C10E1">
      <w:pPr>
        <w:pStyle w:val="Heading1"/>
        <w:spacing w:before="240"/>
        <w:rPr>
          <w:sz w:val="36"/>
          <w:szCs w:val="36"/>
          <w:u w:val="single"/>
        </w:rPr>
      </w:pPr>
      <w:r w:rsidRPr="0097263B">
        <w:rPr>
          <w:sz w:val="36"/>
          <w:szCs w:val="36"/>
          <w:u w:val="single"/>
        </w:rPr>
        <w:lastRenderedPageBreak/>
        <w:t>C</w:t>
      </w:r>
      <w:r>
        <w:rPr>
          <w:sz w:val="36"/>
          <w:szCs w:val="36"/>
          <w:u w:val="single"/>
        </w:rPr>
        <w:t>ASE-3:</w:t>
      </w:r>
    </w:p>
    <w:p w:rsidR="005C10E1" w:rsidRPr="00485F00" w:rsidRDefault="005C10E1" w:rsidP="005C10E1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>Problem Statement-1: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5C10E1" w:rsidRPr="00485F00" w:rsidTr="00DC56F0">
        <w:trPr>
          <w:trHeight w:val="632"/>
        </w:trPr>
        <w:tc>
          <w:tcPr>
            <w:tcW w:w="10346" w:type="dxa"/>
          </w:tcPr>
          <w:p w:rsidR="005C10E1" w:rsidRPr="00485F00" w:rsidRDefault="00DC56F0" w:rsidP="005C10E1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the inbuilt functions and find the minimum, maximum and average amount from the orders table.</w:t>
            </w:r>
          </w:p>
        </w:tc>
      </w:tr>
    </w:tbl>
    <w:p w:rsidR="00AD072F" w:rsidRDefault="00AD072F" w:rsidP="00AD072F">
      <w:pPr>
        <w:pStyle w:val="ListParagraph"/>
        <w:numPr>
          <w:ilvl w:val="0"/>
          <w:numId w:val="20"/>
        </w:numPr>
        <w:spacing w:before="240"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In-Built Function:</w:t>
      </w:r>
    </w:p>
    <w:p w:rsidR="00AD072F" w:rsidRPr="00AD072F" w:rsidRDefault="00AD072F" w:rsidP="00AD072F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8"/>
          <w:szCs w:val="28"/>
        </w:rPr>
      </w:pPr>
      <w:r>
        <w:rPr>
          <w:sz w:val="24"/>
          <w:szCs w:val="24"/>
        </w:rPr>
        <w:t>These are the functions which are already provided by the SQL server.</w:t>
      </w:r>
    </w:p>
    <w:p w:rsidR="00AD072F" w:rsidRPr="00AD072F" w:rsidRDefault="00AD072F" w:rsidP="00AD072F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8"/>
          <w:szCs w:val="28"/>
        </w:rPr>
      </w:pPr>
      <w:r>
        <w:rPr>
          <w:sz w:val="24"/>
          <w:szCs w:val="24"/>
        </w:rPr>
        <w:t>These are basically aggregate function, scalar function or table function.</w:t>
      </w:r>
    </w:p>
    <w:p w:rsidR="00AD072F" w:rsidRPr="00AD072F" w:rsidRDefault="00AD072F" w:rsidP="00AD072F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8"/>
          <w:szCs w:val="28"/>
        </w:rPr>
      </w:pPr>
      <w:r>
        <w:rPr>
          <w:sz w:val="24"/>
          <w:szCs w:val="24"/>
        </w:rPr>
        <w:t>There are “String Function”, “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Function”, “Numeric Function” and “Conversion Function.</w:t>
      </w:r>
    </w:p>
    <w:p w:rsidR="00AD072F" w:rsidRPr="00AD072F" w:rsidRDefault="00AD072F" w:rsidP="00AD072F">
      <w:pPr>
        <w:pStyle w:val="ListParagraph"/>
        <w:spacing w:before="240" w:after="240"/>
        <w:ind w:left="1440"/>
        <w:rPr>
          <w:b/>
          <w:sz w:val="28"/>
          <w:szCs w:val="28"/>
        </w:rPr>
      </w:pPr>
    </w:p>
    <w:p w:rsidR="00DC56F0" w:rsidRDefault="005C10E1" w:rsidP="00DC56F0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C56F0" w:rsidTr="00DC56F0">
        <w:tc>
          <w:tcPr>
            <w:tcW w:w="10457" w:type="dxa"/>
          </w:tcPr>
          <w:p w:rsidR="00041CD3" w:rsidRDefault="00DC56F0" w:rsidP="00041CD3">
            <w:pPr>
              <w:spacing w:before="240" w:after="240"/>
              <w:rPr>
                <w:rFonts w:cstheme="minorHAnsi"/>
                <w:color w:val="808080"/>
                <w:sz w:val="24"/>
                <w:szCs w:val="24"/>
                <w:lang w:val="en-IN"/>
              </w:rPr>
            </w:pPr>
            <w:r w:rsidRPr="00041CD3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FF00FF"/>
                <w:sz w:val="24"/>
                <w:szCs w:val="24"/>
                <w:lang w:val="en-IN"/>
              </w:rPr>
              <w:t>MIN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>amount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0000FF"/>
                <w:sz w:val="24"/>
                <w:szCs w:val="24"/>
                <w:lang w:val="en-IN"/>
              </w:rPr>
              <w:t>AS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FF0000"/>
                <w:sz w:val="24"/>
                <w:szCs w:val="24"/>
                <w:lang w:val="en-IN"/>
              </w:rPr>
              <w:t>'MINIMUM AMOUNT'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FF00FF"/>
                <w:sz w:val="24"/>
                <w:szCs w:val="24"/>
                <w:lang w:val="en-IN"/>
              </w:rPr>
              <w:t>MAX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>amount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0000FF"/>
                <w:sz w:val="24"/>
                <w:szCs w:val="24"/>
                <w:lang w:val="en-IN"/>
              </w:rPr>
              <w:t>AS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FF0000"/>
                <w:sz w:val="24"/>
                <w:szCs w:val="24"/>
                <w:lang w:val="en-IN"/>
              </w:rPr>
              <w:t>'MAXIMUM AMOUNT'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DC56F0" w:rsidRPr="00041CD3" w:rsidRDefault="00DC56F0" w:rsidP="00041CD3">
            <w:pPr>
              <w:spacing w:before="240" w:after="240"/>
              <w:rPr>
                <w:rFonts w:cstheme="minorHAnsi"/>
                <w:b/>
                <w:sz w:val="24"/>
                <w:szCs w:val="24"/>
              </w:rPr>
            </w:pPr>
            <w:r w:rsidRPr="00041CD3">
              <w:rPr>
                <w:rFonts w:cstheme="minorHAnsi"/>
                <w:color w:val="FF00FF"/>
                <w:sz w:val="24"/>
                <w:szCs w:val="24"/>
                <w:lang w:val="en-IN"/>
              </w:rPr>
              <w:t>AVG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>amount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0000FF"/>
                <w:sz w:val="24"/>
                <w:szCs w:val="24"/>
                <w:lang w:val="en-IN"/>
              </w:rPr>
              <w:t>AS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FF0000"/>
                <w:sz w:val="24"/>
                <w:szCs w:val="24"/>
                <w:lang w:val="en-IN"/>
              </w:rPr>
              <w:t>'AVERAGE AMOUNT'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041CD3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041CD3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</w:t>
            </w:r>
            <w:r w:rsidRPr="00041CD3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AD072F" w:rsidRDefault="00AD072F" w:rsidP="00AD072F">
      <w:pPr>
        <w:pStyle w:val="ListParagraph"/>
        <w:spacing w:before="240" w:after="240"/>
        <w:ind w:left="360"/>
        <w:rPr>
          <w:b/>
          <w:sz w:val="24"/>
          <w:szCs w:val="24"/>
        </w:rPr>
      </w:pPr>
    </w:p>
    <w:p w:rsidR="00DC56F0" w:rsidRDefault="00041CD3" w:rsidP="00041CD3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041CD3" w:rsidRDefault="00041CD3" w:rsidP="00041CD3">
      <w:pPr>
        <w:spacing w:before="240" w:after="240"/>
        <w:jc w:val="center"/>
        <w:rPr>
          <w:b/>
          <w:sz w:val="24"/>
          <w:szCs w:val="24"/>
        </w:rPr>
      </w:pPr>
      <w:r w:rsidRPr="00041CD3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4B993071" wp14:editId="5449644D">
            <wp:extent cx="3733800" cy="718360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7117" cy="7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2F" w:rsidRDefault="00AD072F" w:rsidP="00041CD3">
      <w:pPr>
        <w:spacing w:before="240" w:after="240"/>
        <w:rPr>
          <w:b/>
          <w:sz w:val="28"/>
          <w:szCs w:val="28"/>
          <w:u w:val="single"/>
        </w:rPr>
      </w:pPr>
    </w:p>
    <w:p w:rsidR="00041CD3" w:rsidRPr="00485F00" w:rsidRDefault="00041CD3" w:rsidP="00041CD3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Statement-2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041CD3" w:rsidRPr="00485F00" w:rsidTr="00041CD3">
        <w:trPr>
          <w:trHeight w:val="632"/>
        </w:trPr>
        <w:tc>
          <w:tcPr>
            <w:tcW w:w="10346" w:type="dxa"/>
          </w:tcPr>
          <w:p w:rsidR="00041CD3" w:rsidRPr="00485F00" w:rsidRDefault="00041CD3" w:rsidP="00041CD3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a user-defined function “PROD”, which will multiply the given number with 10.</w:t>
            </w:r>
          </w:p>
        </w:tc>
      </w:tr>
    </w:tbl>
    <w:p w:rsidR="00AD072F" w:rsidRPr="00AD072F" w:rsidRDefault="00AD072F" w:rsidP="00AD072F">
      <w:pPr>
        <w:pStyle w:val="ListParagraph"/>
        <w:numPr>
          <w:ilvl w:val="0"/>
          <w:numId w:val="20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USER-DEFINED FUNCTION:</w:t>
      </w:r>
    </w:p>
    <w:p w:rsidR="00AD072F" w:rsidRPr="00AD072F" w:rsidRDefault="00AD072F" w:rsidP="00AD072F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4"/>
          <w:szCs w:val="24"/>
        </w:rPr>
      </w:pPr>
      <w:r>
        <w:rPr>
          <w:sz w:val="24"/>
          <w:szCs w:val="24"/>
        </w:rPr>
        <w:t>These functions are defined by the user for faster execution.</w:t>
      </w:r>
    </w:p>
    <w:p w:rsidR="00AD072F" w:rsidRPr="00AD072F" w:rsidRDefault="00AD072F" w:rsidP="00AD072F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4"/>
          <w:szCs w:val="24"/>
        </w:rPr>
      </w:pPr>
      <w:r>
        <w:rPr>
          <w:sz w:val="24"/>
          <w:szCs w:val="24"/>
        </w:rPr>
        <w:t>It generally accepts some parameters, perform complex calculations and gives the results.</w:t>
      </w:r>
    </w:p>
    <w:p w:rsidR="00AD072F" w:rsidRPr="006603DB" w:rsidRDefault="006603DB" w:rsidP="00AD072F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4"/>
          <w:szCs w:val="24"/>
        </w:rPr>
      </w:pPr>
      <w:r>
        <w:rPr>
          <w:sz w:val="24"/>
          <w:szCs w:val="24"/>
        </w:rPr>
        <w:t>Following are the types of User-Defined Function:</w:t>
      </w:r>
    </w:p>
    <w:p w:rsidR="006603DB" w:rsidRPr="006603DB" w:rsidRDefault="006603DB" w:rsidP="006603DB">
      <w:pPr>
        <w:pStyle w:val="ListParagraph"/>
        <w:numPr>
          <w:ilvl w:val="2"/>
          <w:numId w:val="20"/>
        </w:numPr>
        <w:spacing w:before="240" w:after="240"/>
        <w:ind w:left="1494"/>
        <w:rPr>
          <w:b/>
          <w:sz w:val="24"/>
          <w:szCs w:val="24"/>
        </w:rPr>
      </w:pPr>
      <w:r>
        <w:rPr>
          <w:sz w:val="24"/>
          <w:szCs w:val="24"/>
        </w:rPr>
        <w:t>Scalar Function</w:t>
      </w:r>
    </w:p>
    <w:p w:rsidR="00AD072F" w:rsidRPr="006603DB" w:rsidRDefault="006603DB" w:rsidP="006603DB">
      <w:pPr>
        <w:pStyle w:val="ListParagraph"/>
        <w:numPr>
          <w:ilvl w:val="2"/>
          <w:numId w:val="20"/>
        </w:numPr>
        <w:spacing w:before="240" w:after="240"/>
        <w:ind w:left="1494"/>
        <w:rPr>
          <w:b/>
          <w:sz w:val="24"/>
          <w:szCs w:val="24"/>
        </w:rPr>
      </w:pPr>
      <w:r>
        <w:rPr>
          <w:sz w:val="24"/>
          <w:szCs w:val="24"/>
        </w:rPr>
        <w:t>Table Function</w:t>
      </w:r>
    </w:p>
    <w:p w:rsidR="006603DB" w:rsidRPr="006603DB" w:rsidRDefault="006603DB" w:rsidP="00660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1CD3" w:rsidRDefault="00041CD3" w:rsidP="00041CD3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lastRenderedPageBreak/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2"/>
      </w:tblGrid>
      <w:tr w:rsidR="00041CD3" w:rsidTr="00AD072F">
        <w:trPr>
          <w:trHeight w:val="3109"/>
          <w:jc w:val="center"/>
        </w:trPr>
        <w:tc>
          <w:tcPr>
            <w:tcW w:w="5372" w:type="dxa"/>
          </w:tcPr>
          <w:p w:rsidR="00963F3A" w:rsidRPr="00963F3A" w:rsidRDefault="00963F3A" w:rsidP="00963F3A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CREATE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FUNCTION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PROD</w:t>
            </w: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 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@NUM </w:t>
            </w: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</w:p>
          <w:p w:rsidR="00963F3A" w:rsidRPr="00963F3A" w:rsidRDefault="00963F3A" w:rsidP="00963F3A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RETURNS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</w:p>
          <w:p w:rsidR="00963F3A" w:rsidRPr="00963F3A" w:rsidRDefault="00963F3A" w:rsidP="00963F3A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AS</w:t>
            </w:r>
          </w:p>
          <w:p w:rsidR="00963F3A" w:rsidRPr="00963F3A" w:rsidRDefault="00963F3A" w:rsidP="00963F3A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BEGIN</w:t>
            </w:r>
          </w:p>
          <w:p w:rsidR="00963F3A" w:rsidRPr="00963F3A" w:rsidRDefault="00963F3A" w:rsidP="00963F3A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RETURN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@NUM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>10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</w:p>
          <w:p w:rsidR="00041CD3" w:rsidRDefault="00963F3A" w:rsidP="00963F3A">
            <w:pPr>
              <w:spacing w:before="120" w:after="120"/>
              <w:rPr>
                <w:rFonts w:cstheme="minorHAnsi"/>
                <w:color w:val="808080"/>
                <w:sz w:val="24"/>
                <w:szCs w:val="24"/>
                <w:lang w:val="en-IN"/>
              </w:rPr>
            </w:pP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END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  <w:p w:rsidR="00963F3A" w:rsidRPr="00963F3A" w:rsidRDefault="00963F3A" w:rsidP="00963F3A">
            <w:pPr>
              <w:spacing w:before="120" w:after="120"/>
              <w:rPr>
                <w:rFonts w:cstheme="minorHAnsi"/>
                <w:color w:val="808080"/>
                <w:sz w:val="24"/>
                <w:szCs w:val="24"/>
                <w:lang w:val="en-IN"/>
              </w:rPr>
            </w:pPr>
          </w:p>
          <w:p w:rsidR="00963F3A" w:rsidRPr="00963F3A" w:rsidRDefault="00963F3A" w:rsidP="00963F3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DBO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>PROD</w:t>
            </w: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 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>5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963F3A">
              <w:rPr>
                <w:rFonts w:cstheme="minorHAnsi"/>
                <w:color w:val="0000FF"/>
                <w:sz w:val="24"/>
                <w:szCs w:val="24"/>
                <w:lang w:val="en-IN"/>
              </w:rPr>
              <w:t>AS</w:t>
            </w:r>
            <w:r w:rsidRPr="00963F3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963F3A">
              <w:rPr>
                <w:rFonts w:cstheme="minorHAnsi"/>
                <w:color w:val="FF0000"/>
                <w:sz w:val="24"/>
                <w:szCs w:val="24"/>
                <w:lang w:val="en-IN"/>
              </w:rPr>
              <w:t>'MULTIPLICATION'</w:t>
            </w:r>
            <w:r w:rsidRPr="00963F3A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041CD3" w:rsidRDefault="00041CD3" w:rsidP="00041CD3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041CD3" w:rsidRDefault="00963F3A" w:rsidP="00041CD3">
      <w:pPr>
        <w:spacing w:before="240" w:after="240"/>
        <w:jc w:val="center"/>
        <w:rPr>
          <w:b/>
          <w:sz w:val="24"/>
          <w:szCs w:val="24"/>
        </w:rPr>
      </w:pPr>
      <w:r w:rsidRPr="00963F3A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5A077A01" wp14:editId="4F379FDB">
            <wp:extent cx="2057400" cy="9735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663" cy="9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9F" w:rsidRDefault="0073009F" w:rsidP="0073009F">
      <w:pPr>
        <w:spacing w:before="240" w:after="240"/>
        <w:rPr>
          <w:b/>
          <w:sz w:val="28"/>
          <w:szCs w:val="28"/>
          <w:u w:val="single"/>
        </w:rPr>
      </w:pPr>
    </w:p>
    <w:p w:rsidR="0073009F" w:rsidRPr="00485F00" w:rsidRDefault="0073009F" w:rsidP="0073009F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Statement-3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73009F" w:rsidRPr="00485F00" w:rsidTr="0003478F">
        <w:trPr>
          <w:trHeight w:val="632"/>
        </w:trPr>
        <w:tc>
          <w:tcPr>
            <w:tcW w:w="10346" w:type="dxa"/>
          </w:tcPr>
          <w:p w:rsidR="0073009F" w:rsidRPr="00485F00" w:rsidRDefault="0073009F" w:rsidP="0073009F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the case statement to check if 100 is less than 200, greater than 200 or equal to 200 and print the corresponding value.</w:t>
            </w:r>
          </w:p>
        </w:tc>
      </w:tr>
    </w:tbl>
    <w:p w:rsidR="0073009F" w:rsidRDefault="0073009F" w:rsidP="0073009F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42"/>
      </w:tblGrid>
      <w:tr w:rsidR="0073009F" w:rsidTr="006603DB">
        <w:trPr>
          <w:trHeight w:val="3529"/>
          <w:jc w:val="center"/>
        </w:trPr>
        <w:tc>
          <w:tcPr>
            <w:tcW w:w="7242" w:type="dxa"/>
          </w:tcPr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CREATE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FUNCTION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COMPARISON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@N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RETURNS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>30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AS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BEGIN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DECLARE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@COMP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AS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>30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CASE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WHEN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@N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&lt;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200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THEN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FF00FF"/>
                <w:sz w:val="24"/>
                <w:szCs w:val="24"/>
                <w:lang w:val="en-IN"/>
              </w:rPr>
              <w:t xml:space="preserve">CONCAT 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>@N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, </w:t>
            </w:r>
            <w:r w:rsidRPr="006603DB">
              <w:rPr>
                <w:rFonts w:cstheme="minorHAnsi"/>
                <w:color w:val="FF0000"/>
                <w:sz w:val="24"/>
                <w:szCs w:val="24"/>
                <w:lang w:val="en-IN"/>
              </w:rPr>
              <w:t>' is less than 200.'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WHEN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@N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200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THEN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FF00FF"/>
                <w:sz w:val="24"/>
                <w:szCs w:val="24"/>
                <w:lang w:val="en-IN"/>
              </w:rPr>
              <w:t xml:space="preserve">CONCAT 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>@N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, </w:t>
            </w:r>
            <w:r w:rsidRPr="006603DB">
              <w:rPr>
                <w:rFonts w:cstheme="minorHAnsi"/>
                <w:color w:val="FF0000"/>
                <w:sz w:val="24"/>
                <w:szCs w:val="24"/>
                <w:lang w:val="en-IN"/>
              </w:rPr>
              <w:t>' equal to 200.'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WHEN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@N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&gt;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200 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THEN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FF00FF"/>
                <w:sz w:val="24"/>
                <w:szCs w:val="24"/>
                <w:lang w:val="en-IN"/>
              </w:rPr>
              <w:t xml:space="preserve">CONCAT 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>@N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 xml:space="preserve">, </w:t>
            </w:r>
            <w:r w:rsidRPr="006603DB">
              <w:rPr>
                <w:rFonts w:cstheme="minorHAnsi"/>
                <w:color w:val="FF0000"/>
                <w:sz w:val="24"/>
                <w:szCs w:val="24"/>
                <w:lang w:val="en-IN"/>
              </w:rPr>
              <w:t>' is greater than 200.'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END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RETURN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@COMP</w:t>
            </w:r>
          </w:p>
          <w:p w:rsidR="00E21078" w:rsidRPr="006603DB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END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  <w:p w:rsidR="0073009F" w:rsidRPr="00E21078" w:rsidRDefault="00E21078" w:rsidP="00E21078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>PRINT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DBO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.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>COMPARISON</w:t>
            </w:r>
            <w:r w:rsidRPr="006603DB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 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6603DB">
              <w:rPr>
                <w:rFonts w:cstheme="minorHAnsi"/>
                <w:color w:val="000000"/>
                <w:sz w:val="24"/>
                <w:szCs w:val="24"/>
                <w:lang w:val="en-IN"/>
              </w:rPr>
              <w:t>100</w:t>
            </w:r>
            <w:r w:rsidRPr="006603DB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</w:tc>
      </w:tr>
    </w:tbl>
    <w:p w:rsidR="0073009F" w:rsidRDefault="0073009F" w:rsidP="0073009F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RESULT:</w:t>
      </w:r>
    </w:p>
    <w:p w:rsidR="0073009F" w:rsidRDefault="00E21078" w:rsidP="0073009F">
      <w:pPr>
        <w:spacing w:before="240" w:after="240"/>
        <w:jc w:val="center"/>
        <w:rPr>
          <w:b/>
          <w:sz w:val="24"/>
          <w:szCs w:val="24"/>
        </w:rPr>
      </w:pPr>
      <w:r w:rsidRPr="00E21078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043BF1AA" wp14:editId="0482CE47">
            <wp:extent cx="3657600" cy="5619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100" cy="5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78" w:rsidRDefault="00E21078">
      <w:pPr>
        <w:rPr>
          <w:b/>
          <w:sz w:val="24"/>
          <w:szCs w:val="24"/>
        </w:rPr>
      </w:pPr>
    </w:p>
    <w:p w:rsidR="00E21078" w:rsidRDefault="00E21078" w:rsidP="00E21078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CASE-4:</w:t>
      </w:r>
    </w:p>
    <w:p w:rsidR="00E21078" w:rsidRPr="00485F00" w:rsidRDefault="00E21078" w:rsidP="00E21078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>Problem Statement-1: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E21078" w:rsidRPr="00485F00" w:rsidTr="0003478F">
        <w:trPr>
          <w:trHeight w:val="733"/>
        </w:trPr>
        <w:tc>
          <w:tcPr>
            <w:tcW w:w="10286" w:type="dxa"/>
          </w:tcPr>
          <w:p w:rsidR="00E21078" w:rsidRPr="00485F00" w:rsidRDefault="00E21078" w:rsidP="00E21078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Arrange the ‘Orders’ dataset in decreasing order of amount.</w:t>
            </w:r>
          </w:p>
        </w:tc>
      </w:tr>
    </w:tbl>
    <w:p w:rsidR="006603DB" w:rsidRPr="006603DB" w:rsidRDefault="006603DB" w:rsidP="006603DB">
      <w:pPr>
        <w:pStyle w:val="ListParagraph"/>
        <w:numPr>
          <w:ilvl w:val="0"/>
          <w:numId w:val="20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ORDER BY:</w:t>
      </w:r>
    </w:p>
    <w:p w:rsidR="006603DB" w:rsidRPr="006603DB" w:rsidRDefault="006603DB" w:rsidP="006603DB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4"/>
          <w:szCs w:val="24"/>
        </w:rPr>
      </w:pPr>
      <w:r>
        <w:rPr>
          <w:sz w:val="24"/>
          <w:szCs w:val="24"/>
        </w:rPr>
        <w:t>This command works like sorting the data based through ascending or descending trend.</w:t>
      </w:r>
    </w:p>
    <w:p w:rsidR="006603DB" w:rsidRPr="006603DB" w:rsidRDefault="006603DB" w:rsidP="006603DB">
      <w:pPr>
        <w:pStyle w:val="ListParagraph"/>
        <w:numPr>
          <w:ilvl w:val="1"/>
          <w:numId w:val="20"/>
        </w:numPr>
        <w:spacing w:before="240" w:after="240"/>
        <w:ind w:left="1086"/>
        <w:rPr>
          <w:b/>
          <w:sz w:val="24"/>
          <w:szCs w:val="24"/>
        </w:rPr>
      </w:pPr>
      <w:r>
        <w:rPr>
          <w:sz w:val="24"/>
          <w:szCs w:val="24"/>
        </w:rPr>
        <w:t>By default the SQL server takes ascending form.</w:t>
      </w:r>
    </w:p>
    <w:p w:rsidR="006603DB" w:rsidRPr="006603DB" w:rsidRDefault="006603DB" w:rsidP="006603DB">
      <w:pPr>
        <w:pStyle w:val="ListParagraph"/>
        <w:spacing w:before="240" w:after="240"/>
        <w:ind w:left="1086"/>
        <w:rPr>
          <w:b/>
          <w:sz w:val="24"/>
          <w:szCs w:val="24"/>
        </w:rPr>
      </w:pPr>
    </w:p>
    <w:p w:rsidR="00E21078" w:rsidRPr="00485F00" w:rsidRDefault="00E21078" w:rsidP="00E21078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8"/>
      </w:tblGrid>
      <w:tr w:rsidR="00E21078" w:rsidTr="00E21078">
        <w:trPr>
          <w:trHeight w:val="935"/>
          <w:jc w:val="center"/>
        </w:trPr>
        <w:tc>
          <w:tcPr>
            <w:tcW w:w="3178" w:type="dxa"/>
          </w:tcPr>
          <w:p w:rsidR="00E21078" w:rsidRPr="00E21078" w:rsidRDefault="00E21078" w:rsidP="00E21078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E21078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E21078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E21078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E21078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E21078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E21078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Orders</w:t>
            </w:r>
          </w:p>
          <w:p w:rsidR="00E21078" w:rsidRPr="00E21078" w:rsidRDefault="00E21078" w:rsidP="00E21078">
            <w:pPr>
              <w:spacing w:before="120" w:after="120"/>
              <w:rPr>
                <w:b/>
                <w:sz w:val="24"/>
                <w:szCs w:val="24"/>
              </w:rPr>
            </w:pPr>
            <w:r w:rsidRPr="00E21078">
              <w:rPr>
                <w:rFonts w:cstheme="minorHAnsi"/>
                <w:color w:val="0000FF"/>
                <w:sz w:val="24"/>
                <w:szCs w:val="24"/>
                <w:lang w:val="en-IN"/>
              </w:rPr>
              <w:t>ORDER</w:t>
            </w:r>
            <w:r w:rsidRPr="00E21078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E21078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BY </w:t>
            </w:r>
            <w:r w:rsidRPr="00E21078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E21078">
              <w:rPr>
                <w:rFonts w:cstheme="minorHAnsi"/>
                <w:color w:val="000000"/>
                <w:sz w:val="24"/>
                <w:szCs w:val="24"/>
                <w:lang w:val="en-IN"/>
              </w:rPr>
              <w:t>amount</w:t>
            </w:r>
            <w:r w:rsidRPr="00E21078">
              <w:rPr>
                <w:rFonts w:cstheme="minorHAnsi"/>
                <w:color w:val="808080"/>
                <w:sz w:val="24"/>
                <w:szCs w:val="24"/>
                <w:lang w:val="en-IN"/>
              </w:rPr>
              <w:t>)</w:t>
            </w:r>
            <w:r w:rsidRPr="00E21078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E21078">
              <w:rPr>
                <w:rFonts w:cstheme="minorHAnsi"/>
                <w:color w:val="0000FF"/>
                <w:sz w:val="24"/>
                <w:szCs w:val="24"/>
                <w:lang w:val="en-IN"/>
              </w:rPr>
              <w:t>DESC</w:t>
            </w:r>
            <w:r w:rsidRPr="00E21078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041CD3" w:rsidRDefault="00E21078" w:rsidP="00E21078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D62B21" w:rsidRDefault="00E21078" w:rsidP="00D62B21">
      <w:pPr>
        <w:spacing w:before="240" w:after="240"/>
        <w:jc w:val="center"/>
        <w:rPr>
          <w:b/>
          <w:sz w:val="24"/>
          <w:szCs w:val="24"/>
        </w:rPr>
      </w:pPr>
      <w:r w:rsidRPr="00E21078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29D80439" wp14:editId="6C51D271">
            <wp:extent cx="2552700" cy="194005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5" cy="19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21">
        <w:rPr>
          <w:b/>
          <w:sz w:val="24"/>
          <w:szCs w:val="24"/>
        </w:rPr>
        <w:br w:type="page"/>
      </w:r>
    </w:p>
    <w:p w:rsidR="00E21078" w:rsidRPr="00485F00" w:rsidRDefault="00E21078" w:rsidP="00E2107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Problem Statement-2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E21078" w:rsidRPr="00485F00" w:rsidTr="0003478F">
        <w:trPr>
          <w:trHeight w:val="733"/>
        </w:trPr>
        <w:tc>
          <w:tcPr>
            <w:tcW w:w="10286" w:type="dxa"/>
          </w:tcPr>
          <w:p w:rsidR="00E21078" w:rsidRPr="00485F00" w:rsidRDefault="00E21078" w:rsidP="00E21078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a table with name ‘Employee_details1’ and comprising of these columns- ‘</w:t>
            </w:r>
            <w:proofErr w:type="spellStart"/>
            <w:r>
              <w:rPr>
                <w:b/>
                <w:sz w:val="28"/>
                <w:szCs w:val="28"/>
              </w:rPr>
              <w:t>Emp_id</w:t>
            </w:r>
            <w:proofErr w:type="spellEnd"/>
            <w:r>
              <w:rPr>
                <w:b/>
                <w:sz w:val="28"/>
                <w:szCs w:val="28"/>
              </w:rPr>
              <w:t>’, ‘</w:t>
            </w:r>
            <w:proofErr w:type="spellStart"/>
            <w:r>
              <w:rPr>
                <w:b/>
                <w:sz w:val="28"/>
                <w:szCs w:val="28"/>
              </w:rPr>
              <w:t>Emp_name</w:t>
            </w:r>
            <w:proofErr w:type="spellEnd"/>
            <w:r>
              <w:rPr>
                <w:b/>
                <w:sz w:val="28"/>
                <w:szCs w:val="28"/>
              </w:rPr>
              <w:t>’, ‘</w:t>
            </w:r>
            <w:proofErr w:type="spellStart"/>
            <w:r>
              <w:rPr>
                <w:b/>
                <w:sz w:val="28"/>
                <w:szCs w:val="28"/>
              </w:rPr>
              <w:t>Emp_salary</w:t>
            </w:r>
            <w:proofErr w:type="spellEnd"/>
            <w:r>
              <w:rPr>
                <w:b/>
                <w:sz w:val="28"/>
                <w:szCs w:val="28"/>
              </w:rPr>
              <w:t>’. Enter details as below.</w:t>
            </w:r>
          </w:p>
        </w:tc>
      </w:tr>
    </w:tbl>
    <w:p w:rsidR="00E21078" w:rsidRPr="00485F00" w:rsidRDefault="00E21078" w:rsidP="00E21078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9"/>
      </w:tblGrid>
      <w:tr w:rsidR="00E21078" w:rsidTr="0088083B">
        <w:trPr>
          <w:trHeight w:val="2426"/>
          <w:jc w:val="center"/>
        </w:trPr>
        <w:tc>
          <w:tcPr>
            <w:tcW w:w="5049" w:type="dxa"/>
          </w:tcPr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CREATE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TABLE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Employee_details1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Emp_id</w:t>
            </w:r>
            <w:proofErr w:type="spellEnd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Emp_name</w:t>
            </w:r>
            <w:proofErr w:type="spellEnd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40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Emp_salary</w:t>
            </w:r>
            <w:proofErr w:type="spellEnd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proofErr w:type="spellEnd"/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INSERT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INTO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Employee_details1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VALUES 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101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 xml:space="preserve">'Joseph </w:t>
            </w:r>
            <w:proofErr w:type="spellStart"/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Tribbiani</w:t>
            </w:r>
            <w:proofErr w:type="spellEnd"/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25000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102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'Monica Geller'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30000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103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'Chandler Bing'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50000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104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'Gunther'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15000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105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'Rachel Green'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30000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  <w:p w:rsidR="00E21078" w:rsidRPr="0088083B" w:rsidRDefault="00E21078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</w:p>
          <w:p w:rsidR="00E21078" w:rsidRPr="0088083B" w:rsidRDefault="00E21078" w:rsidP="0088083B">
            <w:pPr>
              <w:spacing w:before="120" w:after="120"/>
              <w:rPr>
                <w:b/>
                <w:sz w:val="24"/>
                <w:szCs w:val="24"/>
              </w:rPr>
            </w:pP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Employee_details1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88083B" w:rsidRDefault="0088083B" w:rsidP="0088083B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D62B21" w:rsidRPr="00D62B21" w:rsidRDefault="0088083B" w:rsidP="00D62B21">
      <w:pPr>
        <w:spacing w:before="240" w:after="240"/>
        <w:jc w:val="center"/>
        <w:rPr>
          <w:b/>
          <w:sz w:val="24"/>
          <w:szCs w:val="24"/>
        </w:rPr>
      </w:pPr>
      <w:r w:rsidRPr="0088083B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115FC452" wp14:editId="5DEF9357">
            <wp:extent cx="2552700" cy="1501089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8649" cy="15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21">
        <w:rPr>
          <w:b/>
          <w:sz w:val="28"/>
          <w:szCs w:val="28"/>
          <w:u w:val="single"/>
        </w:rPr>
        <w:br w:type="page"/>
      </w:r>
    </w:p>
    <w:p w:rsidR="0088083B" w:rsidRPr="00485F00" w:rsidRDefault="0088083B" w:rsidP="0088083B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Problem Statement-3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88083B" w:rsidRPr="00485F00" w:rsidTr="0003478F">
        <w:trPr>
          <w:trHeight w:val="733"/>
        </w:trPr>
        <w:tc>
          <w:tcPr>
            <w:tcW w:w="10286" w:type="dxa"/>
          </w:tcPr>
          <w:p w:rsidR="0088083B" w:rsidRPr="00485F00" w:rsidRDefault="0088083B" w:rsidP="0088083B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a table with name ‘Employee_details2’ and comprising of these columns- ‘</w:t>
            </w:r>
            <w:proofErr w:type="spellStart"/>
            <w:r>
              <w:rPr>
                <w:b/>
                <w:sz w:val="28"/>
                <w:szCs w:val="28"/>
              </w:rPr>
              <w:t>Emp_id</w:t>
            </w:r>
            <w:proofErr w:type="spellEnd"/>
            <w:r>
              <w:rPr>
                <w:b/>
                <w:sz w:val="28"/>
                <w:szCs w:val="28"/>
              </w:rPr>
              <w:t>’, ‘</w:t>
            </w:r>
            <w:proofErr w:type="spellStart"/>
            <w:r>
              <w:rPr>
                <w:b/>
                <w:sz w:val="28"/>
                <w:szCs w:val="28"/>
              </w:rPr>
              <w:t>Emp_name</w:t>
            </w:r>
            <w:proofErr w:type="spellEnd"/>
            <w:r>
              <w:rPr>
                <w:b/>
                <w:sz w:val="28"/>
                <w:szCs w:val="28"/>
              </w:rPr>
              <w:t>’, ‘</w:t>
            </w:r>
            <w:proofErr w:type="spellStart"/>
            <w:r>
              <w:rPr>
                <w:b/>
                <w:sz w:val="28"/>
                <w:szCs w:val="28"/>
              </w:rPr>
              <w:t>Emp_salary</w:t>
            </w:r>
            <w:proofErr w:type="spellEnd"/>
            <w:r>
              <w:rPr>
                <w:b/>
                <w:sz w:val="28"/>
                <w:szCs w:val="28"/>
              </w:rPr>
              <w:t>’. Enter details as below.</w:t>
            </w:r>
          </w:p>
        </w:tc>
      </w:tr>
    </w:tbl>
    <w:p w:rsidR="0088083B" w:rsidRPr="00485F00" w:rsidRDefault="0088083B" w:rsidP="0088083B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37"/>
      </w:tblGrid>
      <w:tr w:rsidR="0088083B" w:rsidTr="0088083B">
        <w:trPr>
          <w:trHeight w:val="2359"/>
          <w:jc w:val="center"/>
        </w:trPr>
        <w:tc>
          <w:tcPr>
            <w:tcW w:w="4737" w:type="dxa"/>
          </w:tcPr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CREATE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TABLE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Employee_details2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Emp_id</w:t>
            </w:r>
            <w:proofErr w:type="spellEnd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Emp_name</w:t>
            </w:r>
            <w:proofErr w:type="spellEnd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VARCHAR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40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proofErr w:type="spellStart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Emp_Salary</w:t>
            </w:r>
            <w:proofErr w:type="spellEnd"/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INT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  <w:p w:rsidR="0088083B" w:rsidRPr="0088083B" w:rsidRDefault="0088083B" w:rsidP="0088083B">
            <w:pPr>
              <w:tabs>
                <w:tab w:val="left" w:pos="1704"/>
              </w:tabs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INSERT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INTO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Employee_details2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 xml:space="preserve">VALUES 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101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 xml:space="preserve">'Joseph </w:t>
            </w:r>
            <w:proofErr w:type="spellStart"/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Tribbiani</w:t>
            </w:r>
            <w:proofErr w:type="spellEnd"/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25000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102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 xml:space="preserve">'Phoebe </w:t>
            </w:r>
            <w:proofErr w:type="spellStart"/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Buffay</w:t>
            </w:r>
            <w:proofErr w:type="spellEnd"/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30000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103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'Chandler Bing'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50000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104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'Ross Geller'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70000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),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(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>105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FF0000"/>
                <w:sz w:val="24"/>
                <w:szCs w:val="24"/>
                <w:lang w:val="en-IN"/>
              </w:rPr>
              <w:t>'Rachel Green'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,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30000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);</w:t>
            </w:r>
          </w:p>
          <w:p w:rsidR="0088083B" w:rsidRPr="0088083B" w:rsidRDefault="0088083B" w:rsidP="0088083B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</w:p>
          <w:p w:rsidR="0088083B" w:rsidRPr="0088083B" w:rsidRDefault="0088083B" w:rsidP="0088083B">
            <w:pPr>
              <w:spacing w:before="120" w:after="120"/>
              <w:rPr>
                <w:b/>
                <w:sz w:val="24"/>
                <w:szCs w:val="24"/>
              </w:rPr>
            </w:pP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88083B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88083B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Employee_details2</w:t>
            </w:r>
            <w:r w:rsidRPr="0088083B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88083B" w:rsidRDefault="0088083B" w:rsidP="0088083B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88083B" w:rsidRDefault="0088083B" w:rsidP="0088083B">
      <w:pPr>
        <w:spacing w:before="240" w:after="240"/>
        <w:jc w:val="center"/>
        <w:rPr>
          <w:b/>
          <w:sz w:val="24"/>
          <w:szCs w:val="24"/>
        </w:rPr>
      </w:pPr>
      <w:r w:rsidRPr="0088083B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39CDEFEA" wp14:editId="5424AEA2">
            <wp:extent cx="2324100" cy="1365787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0983" cy="1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21" w:rsidRDefault="00D62B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377D3C" w:rsidRPr="00485F00" w:rsidRDefault="00377D3C" w:rsidP="00377D3C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Problem Statement-4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377D3C" w:rsidRPr="00485F00" w:rsidTr="0003478F">
        <w:trPr>
          <w:trHeight w:val="733"/>
        </w:trPr>
        <w:tc>
          <w:tcPr>
            <w:tcW w:w="10286" w:type="dxa"/>
          </w:tcPr>
          <w:p w:rsidR="00377D3C" w:rsidRPr="00485F00" w:rsidRDefault="00377D3C" w:rsidP="00377D3C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Apply the Union Operator on these two tables.</w:t>
            </w:r>
          </w:p>
        </w:tc>
      </w:tr>
    </w:tbl>
    <w:p w:rsidR="00377D3C" w:rsidRPr="00485F00" w:rsidRDefault="00377D3C" w:rsidP="00377D3C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5"/>
      </w:tblGrid>
      <w:tr w:rsidR="00377D3C" w:rsidTr="00377D3C">
        <w:trPr>
          <w:trHeight w:val="1212"/>
          <w:jc w:val="center"/>
        </w:trPr>
        <w:tc>
          <w:tcPr>
            <w:tcW w:w="4125" w:type="dxa"/>
          </w:tcPr>
          <w:p w:rsidR="00377D3C" w:rsidRPr="00377D3C" w:rsidRDefault="00377D3C" w:rsidP="00377D3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Employee_details1</w:t>
            </w:r>
          </w:p>
          <w:p w:rsidR="00377D3C" w:rsidRPr="00377D3C" w:rsidRDefault="00377D3C" w:rsidP="00377D3C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UNION</w:t>
            </w:r>
          </w:p>
          <w:p w:rsidR="00377D3C" w:rsidRPr="00377D3C" w:rsidRDefault="00377D3C" w:rsidP="00377D3C">
            <w:pPr>
              <w:spacing w:before="120" w:after="120"/>
              <w:rPr>
                <w:b/>
                <w:sz w:val="24"/>
                <w:szCs w:val="24"/>
              </w:rPr>
            </w:pP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Employee_details2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88083B" w:rsidRDefault="00377D3C" w:rsidP="00377D3C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377D3C" w:rsidRDefault="00377D3C" w:rsidP="00377D3C">
      <w:pPr>
        <w:spacing w:before="240" w:after="240"/>
        <w:jc w:val="center"/>
        <w:rPr>
          <w:b/>
          <w:sz w:val="24"/>
          <w:szCs w:val="24"/>
        </w:rPr>
      </w:pPr>
      <w:r w:rsidRPr="00377D3C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6BC4D78E" wp14:editId="0A613B5C">
            <wp:extent cx="2423159" cy="1709050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672" cy="17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3C" w:rsidRPr="00485F00" w:rsidRDefault="00377D3C" w:rsidP="00377D3C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Statement-5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377D3C" w:rsidRPr="00485F00" w:rsidTr="0003478F">
        <w:trPr>
          <w:trHeight w:val="733"/>
        </w:trPr>
        <w:tc>
          <w:tcPr>
            <w:tcW w:w="10286" w:type="dxa"/>
          </w:tcPr>
          <w:p w:rsidR="00377D3C" w:rsidRPr="00485F00" w:rsidRDefault="00377D3C" w:rsidP="00377D3C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Apply the Intersect Operator on these two tables.</w:t>
            </w:r>
          </w:p>
        </w:tc>
      </w:tr>
    </w:tbl>
    <w:p w:rsidR="00377D3C" w:rsidRPr="00485F00" w:rsidRDefault="00377D3C" w:rsidP="00377D3C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5"/>
      </w:tblGrid>
      <w:tr w:rsidR="00377D3C" w:rsidTr="0003478F">
        <w:trPr>
          <w:trHeight w:val="1212"/>
          <w:jc w:val="center"/>
        </w:trPr>
        <w:tc>
          <w:tcPr>
            <w:tcW w:w="4125" w:type="dxa"/>
          </w:tcPr>
          <w:p w:rsidR="00377D3C" w:rsidRPr="00377D3C" w:rsidRDefault="00377D3C" w:rsidP="0003478F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Employee_details1</w:t>
            </w:r>
          </w:p>
          <w:p w:rsidR="00377D3C" w:rsidRPr="00377D3C" w:rsidRDefault="00377D3C" w:rsidP="0003478F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>
              <w:rPr>
                <w:rFonts w:cstheme="minorHAnsi"/>
                <w:color w:val="0000FF"/>
                <w:sz w:val="24"/>
                <w:szCs w:val="24"/>
                <w:lang w:val="en-IN"/>
              </w:rPr>
              <w:t>INTERSECT</w:t>
            </w:r>
          </w:p>
          <w:p w:rsidR="00377D3C" w:rsidRPr="00377D3C" w:rsidRDefault="00377D3C" w:rsidP="0003478F">
            <w:pPr>
              <w:spacing w:before="120" w:after="120"/>
              <w:rPr>
                <w:b/>
                <w:sz w:val="24"/>
                <w:szCs w:val="24"/>
              </w:rPr>
            </w:pP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Employee_details2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377D3C" w:rsidRPr="00377D3C" w:rsidRDefault="00377D3C" w:rsidP="00377D3C">
      <w:pPr>
        <w:spacing w:before="240" w:after="240"/>
        <w:rPr>
          <w:b/>
          <w:sz w:val="24"/>
          <w:szCs w:val="24"/>
        </w:rPr>
      </w:pPr>
    </w:p>
    <w:p w:rsidR="00377D3C" w:rsidRDefault="00377D3C" w:rsidP="00377D3C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377D3C" w:rsidRPr="00377D3C" w:rsidRDefault="00377D3C" w:rsidP="00377D3C">
      <w:pPr>
        <w:spacing w:before="240" w:after="240"/>
        <w:jc w:val="center"/>
        <w:rPr>
          <w:b/>
          <w:sz w:val="24"/>
          <w:szCs w:val="24"/>
        </w:rPr>
      </w:pPr>
      <w:r w:rsidRPr="00377D3C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5DCC17ED" wp14:editId="4C5B5698">
            <wp:extent cx="2446020" cy="107656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9502" cy="10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5D" w:rsidRDefault="005507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377D3C" w:rsidRPr="00485F00" w:rsidRDefault="00377D3C" w:rsidP="00377D3C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Problem Statement-6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377D3C" w:rsidRPr="00485F00" w:rsidTr="0003478F">
        <w:trPr>
          <w:trHeight w:val="733"/>
        </w:trPr>
        <w:tc>
          <w:tcPr>
            <w:tcW w:w="10286" w:type="dxa"/>
          </w:tcPr>
          <w:p w:rsidR="00377D3C" w:rsidRPr="00485F00" w:rsidRDefault="00377D3C" w:rsidP="00377D3C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Apply the Except Operator on these two tables.</w:t>
            </w:r>
          </w:p>
        </w:tc>
      </w:tr>
    </w:tbl>
    <w:p w:rsidR="00377D3C" w:rsidRPr="00485F00" w:rsidRDefault="00377D3C" w:rsidP="00377D3C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5"/>
      </w:tblGrid>
      <w:tr w:rsidR="00377D3C" w:rsidTr="0003478F">
        <w:trPr>
          <w:trHeight w:val="1212"/>
          <w:jc w:val="center"/>
        </w:trPr>
        <w:tc>
          <w:tcPr>
            <w:tcW w:w="4125" w:type="dxa"/>
          </w:tcPr>
          <w:p w:rsidR="00377D3C" w:rsidRPr="00377D3C" w:rsidRDefault="00377D3C" w:rsidP="0003478F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Employee_details1</w:t>
            </w:r>
          </w:p>
          <w:p w:rsidR="00377D3C" w:rsidRPr="00377D3C" w:rsidRDefault="00377D3C" w:rsidP="0003478F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>
              <w:rPr>
                <w:rFonts w:cstheme="minorHAnsi"/>
                <w:color w:val="0000FF"/>
                <w:sz w:val="24"/>
                <w:szCs w:val="24"/>
                <w:lang w:val="en-IN"/>
              </w:rPr>
              <w:t>EXCEPT</w:t>
            </w:r>
          </w:p>
          <w:p w:rsidR="00377D3C" w:rsidRPr="00377D3C" w:rsidRDefault="00377D3C" w:rsidP="0003478F">
            <w:pPr>
              <w:spacing w:before="120" w:after="120"/>
              <w:rPr>
                <w:b/>
                <w:sz w:val="24"/>
                <w:szCs w:val="24"/>
              </w:rPr>
            </w:pP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377D3C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377D3C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Employee_details2</w:t>
            </w:r>
            <w:r w:rsidRPr="00377D3C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377D3C" w:rsidRPr="00377D3C" w:rsidRDefault="00377D3C" w:rsidP="00377D3C">
      <w:pPr>
        <w:spacing w:before="240" w:after="240"/>
        <w:rPr>
          <w:b/>
          <w:sz w:val="24"/>
          <w:szCs w:val="24"/>
        </w:rPr>
      </w:pPr>
    </w:p>
    <w:p w:rsidR="00377D3C" w:rsidRDefault="00377D3C" w:rsidP="00377D3C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377D3C" w:rsidRPr="00377D3C" w:rsidRDefault="00377D3C" w:rsidP="00377D3C">
      <w:pPr>
        <w:spacing w:before="240" w:after="240"/>
        <w:jc w:val="center"/>
        <w:rPr>
          <w:b/>
          <w:sz w:val="24"/>
          <w:szCs w:val="24"/>
        </w:rPr>
      </w:pPr>
      <w:r w:rsidRPr="00377D3C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27EDC437" wp14:editId="34C84792">
            <wp:extent cx="2583180" cy="998246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1" cy="10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3C" w:rsidRDefault="00377D3C">
      <w:pPr>
        <w:rPr>
          <w:b/>
          <w:sz w:val="24"/>
          <w:szCs w:val="24"/>
        </w:rPr>
      </w:pPr>
    </w:p>
    <w:p w:rsidR="00C5248D" w:rsidRPr="007F49AC" w:rsidRDefault="00C5248D" w:rsidP="00C5248D">
      <w:pPr>
        <w:pStyle w:val="Heading1"/>
        <w:spacing w:before="240" w:after="24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CASE-5:</w:t>
      </w:r>
    </w:p>
    <w:p w:rsidR="00C5248D" w:rsidRPr="00485F00" w:rsidRDefault="00C5248D" w:rsidP="00C5248D">
      <w:pPr>
        <w:spacing w:before="240" w:after="240"/>
        <w:rPr>
          <w:b/>
          <w:sz w:val="28"/>
          <w:szCs w:val="28"/>
          <w:u w:val="single"/>
        </w:rPr>
      </w:pPr>
      <w:r w:rsidRPr="00485F00">
        <w:rPr>
          <w:b/>
          <w:sz w:val="28"/>
          <w:szCs w:val="28"/>
          <w:u w:val="single"/>
        </w:rPr>
        <w:t>Problem Statement-1: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9"/>
      </w:tblGrid>
      <w:tr w:rsidR="00C5248D" w:rsidRPr="00485F00" w:rsidTr="00C5248D">
        <w:trPr>
          <w:trHeight w:val="632"/>
        </w:trPr>
        <w:tc>
          <w:tcPr>
            <w:tcW w:w="10429" w:type="dxa"/>
          </w:tcPr>
          <w:p w:rsidR="00C5248D" w:rsidRPr="00485F00" w:rsidRDefault="00AF6470" w:rsidP="00C5248D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a view named ‘</w:t>
            </w:r>
            <w:proofErr w:type="spellStart"/>
            <w:r>
              <w:rPr>
                <w:b/>
                <w:sz w:val="28"/>
                <w:szCs w:val="28"/>
              </w:rPr>
              <w:t>customer_san_jose</w:t>
            </w:r>
            <w:proofErr w:type="spellEnd"/>
            <w:r>
              <w:rPr>
                <w:b/>
                <w:sz w:val="28"/>
                <w:szCs w:val="28"/>
              </w:rPr>
              <w:t>’ which comprises of only those customers who are from San Jose.</w:t>
            </w:r>
          </w:p>
        </w:tc>
      </w:tr>
    </w:tbl>
    <w:p w:rsidR="00C5248D" w:rsidRPr="00485F00" w:rsidRDefault="00C5248D" w:rsidP="00C5248D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3"/>
      </w:tblGrid>
      <w:tr w:rsidR="00AF6470" w:rsidTr="00AF6470">
        <w:trPr>
          <w:trHeight w:val="2281"/>
          <w:jc w:val="center"/>
        </w:trPr>
        <w:tc>
          <w:tcPr>
            <w:tcW w:w="4233" w:type="dxa"/>
          </w:tcPr>
          <w:p w:rsidR="00AF6470" w:rsidRPr="00AF6470" w:rsidRDefault="00AF6470" w:rsidP="00AF647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CREATE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VIEW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customer_san_jose</w:t>
            </w:r>
            <w:proofErr w:type="spellEnd"/>
          </w:p>
          <w:p w:rsidR="00AF6470" w:rsidRPr="00AF6470" w:rsidRDefault="00AF6470" w:rsidP="00AF647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AS</w:t>
            </w:r>
          </w:p>
          <w:p w:rsidR="00AF6470" w:rsidRPr="00AF6470" w:rsidRDefault="00AF6470" w:rsidP="00AF647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AF6470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</w:t>
            </w:r>
          </w:p>
          <w:p w:rsidR="00AF6470" w:rsidRPr="00AF6470" w:rsidRDefault="00AF6470" w:rsidP="00AF647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ab/>
            </w: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WHERE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city</w:t>
            </w:r>
            <w:r w:rsidRPr="00AF6470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AF6470">
              <w:rPr>
                <w:rFonts w:cstheme="minorHAnsi"/>
                <w:color w:val="FF0000"/>
                <w:sz w:val="24"/>
                <w:szCs w:val="24"/>
                <w:lang w:val="en-IN"/>
              </w:rPr>
              <w:t>'San Jose'</w:t>
            </w:r>
            <w:r w:rsidRPr="00AF6470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  <w:p w:rsidR="00AF6470" w:rsidRPr="00AF6470" w:rsidRDefault="00AF6470" w:rsidP="00AF647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</w:p>
          <w:p w:rsidR="00AF6470" w:rsidRPr="00AF6470" w:rsidRDefault="00AF6470" w:rsidP="00AF6470">
            <w:pPr>
              <w:spacing w:before="120" w:after="120"/>
              <w:rPr>
                <w:b/>
                <w:sz w:val="24"/>
                <w:szCs w:val="24"/>
              </w:rPr>
            </w:pP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SELECT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AF6470">
              <w:rPr>
                <w:rFonts w:cstheme="minorHAnsi"/>
                <w:color w:val="808080"/>
                <w:sz w:val="24"/>
                <w:szCs w:val="24"/>
                <w:lang w:val="en-IN"/>
              </w:rPr>
              <w:t>*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FROM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>customer_san_jose</w:t>
            </w:r>
            <w:proofErr w:type="spellEnd"/>
            <w:r w:rsidRPr="00AF6470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55075D" w:rsidRDefault="0055075D" w:rsidP="0055075D">
      <w:pPr>
        <w:pStyle w:val="ListParagraph"/>
        <w:spacing w:before="240" w:after="240"/>
        <w:ind w:left="360"/>
        <w:rPr>
          <w:b/>
          <w:sz w:val="24"/>
          <w:szCs w:val="24"/>
        </w:rPr>
      </w:pPr>
    </w:p>
    <w:p w:rsidR="0055075D" w:rsidRDefault="0055075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77D3C" w:rsidRDefault="00AF6470" w:rsidP="00AF6470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RESULT:</w:t>
      </w:r>
    </w:p>
    <w:p w:rsidR="00AF6470" w:rsidRDefault="00AF6470" w:rsidP="00AF6470">
      <w:pPr>
        <w:spacing w:before="240" w:after="240"/>
        <w:jc w:val="center"/>
        <w:rPr>
          <w:b/>
          <w:sz w:val="24"/>
          <w:szCs w:val="24"/>
        </w:rPr>
      </w:pPr>
      <w:r w:rsidRPr="00AF6470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04749D8D" wp14:editId="50232CF7">
            <wp:extent cx="5846882" cy="868680"/>
            <wp:effectExtent l="0" t="0" r="190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9859" cy="8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70" w:rsidRDefault="00AF6470" w:rsidP="00AF6470">
      <w:pPr>
        <w:spacing w:before="240" w:after="240"/>
        <w:rPr>
          <w:b/>
          <w:sz w:val="28"/>
          <w:szCs w:val="28"/>
          <w:u w:val="single"/>
        </w:rPr>
      </w:pPr>
    </w:p>
    <w:p w:rsidR="00AF6470" w:rsidRPr="00485F00" w:rsidRDefault="00AF6470" w:rsidP="00AF647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Statement-2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9"/>
      </w:tblGrid>
      <w:tr w:rsidR="00AF6470" w:rsidRPr="00485F00" w:rsidTr="0003478F">
        <w:trPr>
          <w:trHeight w:val="632"/>
        </w:trPr>
        <w:tc>
          <w:tcPr>
            <w:tcW w:w="10429" w:type="dxa"/>
          </w:tcPr>
          <w:p w:rsidR="00AF6470" w:rsidRPr="00485F00" w:rsidRDefault="00AF6470" w:rsidP="00AF6470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Inside a transaction, update the </w:t>
            </w:r>
            <w:proofErr w:type="spellStart"/>
            <w:r>
              <w:rPr>
                <w:b/>
                <w:sz w:val="28"/>
                <w:szCs w:val="28"/>
              </w:rPr>
              <w:t>first_name</w:t>
            </w:r>
            <w:proofErr w:type="spellEnd"/>
            <w:r>
              <w:rPr>
                <w:b/>
                <w:sz w:val="28"/>
                <w:szCs w:val="28"/>
              </w:rPr>
              <w:t xml:space="preserve"> of the customer to Francis, where the last name is Jordan.</w:t>
            </w:r>
          </w:p>
        </w:tc>
      </w:tr>
    </w:tbl>
    <w:p w:rsidR="00AF6470" w:rsidRPr="00485F00" w:rsidRDefault="00AF6470" w:rsidP="00AF6470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05"/>
      </w:tblGrid>
      <w:tr w:rsidR="00AF6470" w:rsidTr="00AF6470">
        <w:trPr>
          <w:trHeight w:val="1803"/>
          <w:jc w:val="center"/>
        </w:trPr>
        <w:tc>
          <w:tcPr>
            <w:tcW w:w="3705" w:type="dxa"/>
          </w:tcPr>
          <w:p w:rsidR="00AF6470" w:rsidRPr="00AF6470" w:rsidRDefault="00AF6470" w:rsidP="00AF647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BEGIN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TRANSACTION</w:t>
            </w:r>
          </w:p>
          <w:p w:rsidR="00AF6470" w:rsidRPr="00AF6470" w:rsidRDefault="00AF6470" w:rsidP="00AF647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AF6470">
              <w:rPr>
                <w:rFonts w:cstheme="minorHAnsi"/>
                <w:color w:val="FF00FF"/>
                <w:sz w:val="24"/>
                <w:szCs w:val="24"/>
                <w:lang w:val="en-IN"/>
              </w:rPr>
              <w:t>UPDATE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</w:t>
            </w:r>
          </w:p>
          <w:p w:rsidR="00AF6470" w:rsidRPr="00AF6470" w:rsidRDefault="00AF6470" w:rsidP="00AF6470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SET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>first_name</w:t>
            </w:r>
            <w:proofErr w:type="spellEnd"/>
            <w:r w:rsidRPr="00AF6470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AF6470">
              <w:rPr>
                <w:rFonts w:cstheme="minorHAnsi"/>
                <w:color w:val="FF0000"/>
                <w:sz w:val="24"/>
                <w:szCs w:val="24"/>
                <w:lang w:val="en-IN"/>
              </w:rPr>
              <w:t>'Francis'</w:t>
            </w:r>
          </w:p>
          <w:p w:rsidR="00AF6470" w:rsidRPr="00AF6470" w:rsidRDefault="00AF6470" w:rsidP="00AF6470">
            <w:pPr>
              <w:spacing w:before="120" w:after="120"/>
              <w:rPr>
                <w:b/>
                <w:sz w:val="24"/>
                <w:szCs w:val="24"/>
              </w:rPr>
            </w:pPr>
            <w:r w:rsidRPr="00AF6470">
              <w:rPr>
                <w:rFonts w:cstheme="minorHAnsi"/>
                <w:color w:val="0000FF"/>
                <w:sz w:val="24"/>
                <w:szCs w:val="24"/>
                <w:lang w:val="en-IN"/>
              </w:rPr>
              <w:t>WHERE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>last_name</w:t>
            </w:r>
            <w:proofErr w:type="spellEnd"/>
            <w:r w:rsidRPr="00AF6470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AF6470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AF6470">
              <w:rPr>
                <w:rFonts w:cstheme="minorHAnsi"/>
                <w:color w:val="FF0000"/>
                <w:sz w:val="24"/>
                <w:szCs w:val="24"/>
                <w:lang w:val="en-IN"/>
              </w:rPr>
              <w:t>'Jordan'</w:t>
            </w:r>
            <w:r w:rsidRPr="00AF6470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AF6470" w:rsidRPr="00AF6470" w:rsidRDefault="00AF6470" w:rsidP="00AF6470">
      <w:pPr>
        <w:rPr>
          <w:b/>
          <w:sz w:val="24"/>
          <w:szCs w:val="24"/>
        </w:rPr>
      </w:pPr>
    </w:p>
    <w:p w:rsidR="00AF6470" w:rsidRDefault="00AF6470" w:rsidP="00AF6470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AF6470" w:rsidRDefault="00AF6470" w:rsidP="00AF6470">
      <w:pPr>
        <w:spacing w:before="240" w:after="240"/>
        <w:jc w:val="center"/>
        <w:rPr>
          <w:b/>
          <w:sz w:val="24"/>
          <w:szCs w:val="24"/>
        </w:rPr>
      </w:pPr>
      <w:r w:rsidRPr="00AF6470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5F85E85A" wp14:editId="575F6B58">
            <wp:extent cx="2415539" cy="844267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8243" cy="8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8A" w:rsidRDefault="00495F8A" w:rsidP="00495F8A">
      <w:pPr>
        <w:spacing w:before="240" w:after="240"/>
        <w:rPr>
          <w:b/>
          <w:sz w:val="28"/>
          <w:szCs w:val="28"/>
          <w:u w:val="single"/>
        </w:rPr>
      </w:pPr>
    </w:p>
    <w:p w:rsidR="00495F8A" w:rsidRPr="00485F00" w:rsidRDefault="00495F8A" w:rsidP="00495F8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Statement-2(A)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9"/>
      </w:tblGrid>
      <w:tr w:rsidR="00495F8A" w:rsidRPr="00485F00" w:rsidTr="0003478F">
        <w:trPr>
          <w:trHeight w:val="632"/>
        </w:trPr>
        <w:tc>
          <w:tcPr>
            <w:tcW w:w="10429" w:type="dxa"/>
          </w:tcPr>
          <w:p w:rsidR="00495F8A" w:rsidRPr="00485F00" w:rsidRDefault="00495F8A" w:rsidP="00495F8A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Rollback the Transaction.</w:t>
            </w:r>
          </w:p>
        </w:tc>
      </w:tr>
    </w:tbl>
    <w:p w:rsidR="00495F8A" w:rsidRPr="00485F00" w:rsidRDefault="00495F8A" w:rsidP="00495F8A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73"/>
      </w:tblGrid>
      <w:tr w:rsidR="00495F8A" w:rsidTr="00495F8A">
        <w:trPr>
          <w:trHeight w:val="633"/>
          <w:jc w:val="center"/>
        </w:trPr>
        <w:tc>
          <w:tcPr>
            <w:tcW w:w="3573" w:type="dxa"/>
          </w:tcPr>
          <w:p w:rsidR="00495F8A" w:rsidRPr="00495F8A" w:rsidRDefault="00495F8A" w:rsidP="0003478F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495F8A">
              <w:rPr>
                <w:rFonts w:cstheme="minorHAnsi"/>
                <w:color w:val="0000FF"/>
                <w:sz w:val="24"/>
                <w:szCs w:val="24"/>
                <w:lang w:val="en-IN"/>
              </w:rPr>
              <w:t>ROLLBACK</w:t>
            </w:r>
            <w:r w:rsidRPr="00495F8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495F8A">
              <w:rPr>
                <w:rFonts w:cstheme="minorHAnsi"/>
                <w:color w:val="0000FF"/>
                <w:sz w:val="24"/>
                <w:szCs w:val="24"/>
                <w:lang w:val="en-IN"/>
              </w:rPr>
              <w:t>TRANSACTION</w:t>
            </w:r>
            <w:r w:rsidRPr="00495F8A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55075D" w:rsidRDefault="0055075D" w:rsidP="00495F8A">
      <w:pPr>
        <w:spacing w:before="240" w:after="240"/>
        <w:rPr>
          <w:b/>
          <w:sz w:val="28"/>
          <w:szCs w:val="28"/>
          <w:u w:val="single"/>
        </w:rPr>
      </w:pPr>
    </w:p>
    <w:p w:rsidR="00495F8A" w:rsidRPr="00485F00" w:rsidRDefault="00495F8A" w:rsidP="00495F8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Problem Statement-2(B)</w:t>
      </w:r>
      <w:r w:rsidRPr="00485F00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9"/>
      </w:tblGrid>
      <w:tr w:rsidR="00495F8A" w:rsidRPr="00485F00" w:rsidTr="0003478F">
        <w:trPr>
          <w:trHeight w:val="632"/>
        </w:trPr>
        <w:tc>
          <w:tcPr>
            <w:tcW w:w="10429" w:type="dxa"/>
          </w:tcPr>
          <w:p w:rsidR="00495F8A" w:rsidRPr="00485F00" w:rsidRDefault="00495F8A" w:rsidP="00495F8A">
            <w:pPr>
              <w:pStyle w:val="ListParagraph"/>
              <w:numPr>
                <w:ilvl w:val="0"/>
                <w:numId w:val="17"/>
              </w:numPr>
              <w:spacing w:before="240" w:after="240"/>
              <w:ind w:left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 the first name of customer to Alex where the last name is Jordan.</w:t>
            </w:r>
          </w:p>
        </w:tc>
      </w:tr>
    </w:tbl>
    <w:p w:rsidR="00495F8A" w:rsidRPr="00485F00" w:rsidRDefault="00495F8A" w:rsidP="00495F8A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 w:rsidRPr="00485F00">
        <w:rPr>
          <w:b/>
          <w:sz w:val="24"/>
          <w:szCs w:val="24"/>
        </w:rPr>
        <w:t>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81"/>
      </w:tblGrid>
      <w:tr w:rsidR="00495F8A" w:rsidTr="00495F8A">
        <w:trPr>
          <w:trHeight w:val="627"/>
          <w:jc w:val="center"/>
        </w:trPr>
        <w:tc>
          <w:tcPr>
            <w:tcW w:w="3381" w:type="dxa"/>
          </w:tcPr>
          <w:p w:rsidR="00495F8A" w:rsidRPr="00495F8A" w:rsidRDefault="00495F8A" w:rsidP="00495F8A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95F8A">
              <w:rPr>
                <w:rFonts w:cstheme="minorHAnsi"/>
                <w:color w:val="FF00FF"/>
                <w:sz w:val="24"/>
                <w:szCs w:val="24"/>
                <w:lang w:val="en-IN"/>
              </w:rPr>
              <w:t>UPDATE</w:t>
            </w:r>
            <w:r w:rsidRPr="00495F8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customer</w:t>
            </w:r>
          </w:p>
          <w:p w:rsidR="00495F8A" w:rsidRPr="00495F8A" w:rsidRDefault="00495F8A" w:rsidP="00495F8A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color w:val="000000"/>
                <w:sz w:val="24"/>
                <w:szCs w:val="24"/>
                <w:lang w:val="en-IN"/>
              </w:rPr>
            </w:pPr>
            <w:r w:rsidRPr="00495F8A">
              <w:rPr>
                <w:rFonts w:cstheme="minorHAnsi"/>
                <w:color w:val="0000FF"/>
                <w:sz w:val="24"/>
                <w:szCs w:val="24"/>
                <w:lang w:val="en-IN"/>
              </w:rPr>
              <w:t>SET</w:t>
            </w:r>
            <w:r w:rsidRPr="00495F8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95F8A">
              <w:rPr>
                <w:rFonts w:cstheme="minorHAnsi"/>
                <w:color w:val="000000"/>
                <w:sz w:val="24"/>
                <w:szCs w:val="24"/>
                <w:lang w:val="en-IN"/>
              </w:rPr>
              <w:t>first_name</w:t>
            </w:r>
            <w:proofErr w:type="spellEnd"/>
            <w:r w:rsidRPr="00495F8A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495F8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495F8A">
              <w:rPr>
                <w:rFonts w:cstheme="minorHAnsi"/>
                <w:color w:val="FF0000"/>
                <w:sz w:val="24"/>
                <w:szCs w:val="24"/>
                <w:lang w:val="en-IN"/>
              </w:rPr>
              <w:t>'Alex'</w:t>
            </w:r>
          </w:p>
          <w:p w:rsidR="00495F8A" w:rsidRPr="00495F8A" w:rsidRDefault="00495F8A" w:rsidP="00495F8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495F8A">
              <w:rPr>
                <w:rFonts w:cstheme="minorHAnsi"/>
                <w:color w:val="0000FF"/>
                <w:sz w:val="24"/>
                <w:szCs w:val="24"/>
                <w:lang w:val="en-IN"/>
              </w:rPr>
              <w:t>WHERE</w:t>
            </w:r>
            <w:r w:rsidRPr="00495F8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95F8A">
              <w:rPr>
                <w:rFonts w:cstheme="minorHAnsi"/>
                <w:color w:val="000000"/>
                <w:sz w:val="24"/>
                <w:szCs w:val="24"/>
                <w:lang w:val="en-IN"/>
              </w:rPr>
              <w:t>last_name</w:t>
            </w:r>
            <w:proofErr w:type="spellEnd"/>
            <w:r w:rsidRPr="00495F8A">
              <w:rPr>
                <w:rFonts w:cstheme="minorHAnsi"/>
                <w:color w:val="808080"/>
                <w:sz w:val="24"/>
                <w:szCs w:val="24"/>
                <w:lang w:val="en-IN"/>
              </w:rPr>
              <w:t>=</w:t>
            </w:r>
            <w:r w:rsidRPr="00495F8A">
              <w:rPr>
                <w:rFonts w:cstheme="minorHAnsi"/>
                <w:color w:val="000000"/>
                <w:sz w:val="24"/>
                <w:szCs w:val="24"/>
                <w:lang w:val="en-IN"/>
              </w:rPr>
              <w:t xml:space="preserve"> </w:t>
            </w:r>
            <w:r w:rsidRPr="00495F8A">
              <w:rPr>
                <w:rFonts w:cstheme="minorHAnsi"/>
                <w:color w:val="FF0000"/>
                <w:sz w:val="24"/>
                <w:szCs w:val="24"/>
                <w:lang w:val="en-IN"/>
              </w:rPr>
              <w:t>'Jordan'</w:t>
            </w:r>
            <w:r w:rsidRPr="00495F8A">
              <w:rPr>
                <w:rFonts w:cstheme="minorHAnsi"/>
                <w:color w:val="808080"/>
                <w:sz w:val="24"/>
                <w:szCs w:val="24"/>
                <w:lang w:val="en-IN"/>
              </w:rPr>
              <w:t>;</w:t>
            </w:r>
          </w:p>
        </w:tc>
      </w:tr>
    </w:tbl>
    <w:p w:rsidR="00AF6470" w:rsidRDefault="00495F8A" w:rsidP="00495F8A">
      <w:pPr>
        <w:pStyle w:val="ListParagraph"/>
        <w:numPr>
          <w:ilvl w:val="0"/>
          <w:numId w:val="19"/>
        </w:numPr>
        <w:spacing w:before="240" w:after="24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495F8A" w:rsidRDefault="00495F8A" w:rsidP="00495F8A">
      <w:pPr>
        <w:spacing w:before="240" w:after="240"/>
        <w:jc w:val="center"/>
        <w:rPr>
          <w:b/>
          <w:sz w:val="24"/>
          <w:szCs w:val="24"/>
        </w:rPr>
      </w:pPr>
      <w:r w:rsidRPr="00495F8A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4930EEFD" wp14:editId="4347A130">
            <wp:extent cx="1897380" cy="73285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8480" cy="7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5D" w:rsidRDefault="0055075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5075D" w:rsidRDefault="0055075D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  <w:bookmarkStart w:id="0" w:name="_GoBack"/>
      <w:bookmarkEnd w:id="0"/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Default="002876D6" w:rsidP="002876D6">
      <w:pPr>
        <w:spacing w:before="240" w:after="240"/>
        <w:jc w:val="center"/>
        <w:rPr>
          <w:b/>
          <w:sz w:val="24"/>
          <w:szCs w:val="24"/>
        </w:rPr>
      </w:pPr>
    </w:p>
    <w:p w:rsidR="002876D6" w:rsidRPr="002876D6" w:rsidRDefault="002876D6" w:rsidP="002876D6">
      <w:pPr>
        <w:spacing w:before="240" w:after="240"/>
        <w:jc w:val="center"/>
        <w:rPr>
          <w:b/>
          <w:sz w:val="140"/>
          <w:szCs w:val="140"/>
        </w:rPr>
      </w:pPr>
      <w:r w:rsidRPr="002876D6">
        <w:rPr>
          <w:b/>
          <w:sz w:val="140"/>
          <w:szCs w:val="140"/>
        </w:rPr>
        <w:t>Thank You…</w:t>
      </w:r>
    </w:p>
    <w:sectPr w:rsidR="002876D6" w:rsidRPr="002876D6" w:rsidSect="007F49A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39" w:code="9"/>
      <w:pgMar w:top="720" w:right="720" w:bottom="720" w:left="72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18E" w:rsidRDefault="00DB518E">
      <w:pPr>
        <w:spacing w:line="240" w:lineRule="auto"/>
      </w:pPr>
      <w:r>
        <w:separator/>
      </w:r>
    </w:p>
  </w:endnote>
  <w:endnote w:type="continuationSeparator" w:id="0">
    <w:p w:rsidR="00DB518E" w:rsidRDefault="00DB5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D3" w:rsidRDefault="00041C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/>
    <w:sdtContent>
      <w:p w:rsidR="00041CD3" w:rsidRPr="00190922" w:rsidRDefault="00041CD3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2876D6">
          <w:rPr>
            <w:noProof/>
          </w:rPr>
          <w:t>17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D3" w:rsidRDefault="00041C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18E" w:rsidRDefault="00DB518E">
      <w:pPr>
        <w:spacing w:line="240" w:lineRule="auto"/>
      </w:pPr>
      <w:r>
        <w:separator/>
      </w:r>
    </w:p>
  </w:footnote>
  <w:footnote w:type="continuationSeparator" w:id="0">
    <w:p w:rsidR="00DB518E" w:rsidRDefault="00DB51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D3" w:rsidRDefault="00041C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D3" w:rsidRDefault="00041C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D3" w:rsidRDefault="00041CD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1" name="Picture 1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9AD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2FD66F8C"/>
    <w:multiLevelType w:val="hybridMultilevel"/>
    <w:tmpl w:val="1B829F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693"/>
    <w:multiLevelType w:val="hybridMultilevel"/>
    <w:tmpl w:val="23C6E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463F9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200320"/>
    <w:multiLevelType w:val="hybridMultilevel"/>
    <w:tmpl w:val="FA203C6E"/>
    <w:lvl w:ilvl="0" w:tplc="B97C7F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EF1A87"/>
    <w:multiLevelType w:val="hybridMultilevel"/>
    <w:tmpl w:val="D3CE2B16"/>
    <w:lvl w:ilvl="0" w:tplc="40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7" w15:restartNumberingAfterBreak="0">
    <w:nsid w:val="5FC379ED"/>
    <w:multiLevelType w:val="hybridMultilevel"/>
    <w:tmpl w:val="8D44FC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C61024B"/>
    <w:multiLevelType w:val="hybridMultilevel"/>
    <w:tmpl w:val="D0BEC2BE"/>
    <w:lvl w:ilvl="0" w:tplc="2034C82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15"/>
  </w:num>
  <w:num w:numId="6">
    <w:abstractNumId w:val="1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7"/>
  </w:num>
  <w:num w:numId="18">
    <w:abstractNumId w:val="19"/>
  </w:num>
  <w:num w:numId="19">
    <w:abstractNumId w:val="13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3B"/>
    <w:rsid w:val="00015DD3"/>
    <w:rsid w:val="00016917"/>
    <w:rsid w:val="000228C0"/>
    <w:rsid w:val="00041CD3"/>
    <w:rsid w:val="000756E3"/>
    <w:rsid w:val="00122300"/>
    <w:rsid w:val="00164D64"/>
    <w:rsid w:val="001668E8"/>
    <w:rsid w:val="00190922"/>
    <w:rsid w:val="00192BA9"/>
    <w:rsid w:val="001C30B8"/>
    <w:rsid w:val="002873DF"/>
    <w:rsid w:val="002876D6"/>
    <w:rsid w:val="002D6D73"/>
    <w:rsid w:val="002F1C41"/>
    <w:rsid w:val="00377D3C"/>
    <w:rsid w:val="003C1E78"/>
    <w:rsid w:val="003C2B94"/>
    <w:rsid w:val="003D7957"/>
    <w:rsid w:val="003E1CD2"/>
    <w:rsid w:val="00430D21"/>
    <w:rsid w:val="0047082C"/>
    <w:rsid w:val="00485F00"/>
    <w:rsid w:val="00492067"/>
    <w:rsid w:val="00495F8A"/>
    <w:rsid w:val="004F2951"/>
    <w:rsid w:val="00541D83"/>
    <w:rsid w:val="0055075D"/>
    <w:rsid w:val="00566A88"/>
    <w:rsid w:val="005C10E1"/>
    <w:rsid w:val="0062337A"/>
    <w:rsid w:val="006603DB"/>
    <w:rsid w:val="006C287D"/>
    <w:rsid w:val="006E4ED3"/>
    <w:rsid w:val="00712D08"/>
    <w:rsid w:val="00717041"/>
    <w:rsid w:val="0073009F"/>
    <w:rsid w:val="00762D41"/>
    <w:rsid w:val="00776ECC"/>
    <w:rsid w:val="007A0A5B"/>
    <w:rsid w:val="007B00EB"/>
    <w:rsid w:val="007B5BFF"/>
    <w:rsid w:val="007F49AC"/>
    <w:rsid w:val="0088083B"/>
    <w:rsid w:val="00882E6A"/>
    <w:rsid w:val="009466EC"/>
    <w:rsid w:val="00963F3A"/>
    <w:rsid w:val="0097263B"/>
    <w:rsid w:val="009B0674"/>
    <w:rsid w:val="00A777AE"/>
    <w:rsid w:val="00AA480C"/>
    <w:rsid w:val="00AD072F"/>
    <w:rsid w:val="00AE4CD4"/>
    <w:rsid w:val="00AF6470"/>
    <w:rsid w:val="00B46725"/>
    <w:rsid w:val="00C5248D"/>
    <w:rsid w:val="00C83669"/>
    <w:rsid w:val="00D62B21"/>
    <w:rsid w:val="00DB518E"/>
    <w:rsid w:val="00DC56F0"/>
    <w:rsid w:val="00E21078"/>
    <w:rsid w:val="00EF74E1"/>
    <w:rsid w:val="00F42EFD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2E960-CDE0-4E0B-AB53-01B06A04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CD4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97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ndzzz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340</TotalTime>
  <Pages>18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chndzzz</dc:creator>
  <cp:lastModifiedBy>Microsoft account</cp:lastModifiedBy>
  <cp:revision>9</cp:revision>
  <dcterms:created xsi:type="dcterms:W3CDTF">2022-08-03T06:24:00Z</dcterms:created>
  <dcterms:modified xsi:type="dcterms:W3CDTF">2022-08-03T19:31:00Z</dcterms:modified>
  <cp:contentStatus/>
</cp:coreProperties>
</file>